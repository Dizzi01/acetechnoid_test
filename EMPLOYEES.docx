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FCD2" w14:textId="77777777" w:rsidR="009C791E" w:rsidRPr="000C3338" w:rsidRDefault="00AF0B18" w:rsidP="00CE06F8">
      <w:pPr>
        <w:pStyle w:val="Title"/>
        <w:rPr>
          <w:sz w:val="28"/>
        </w:rPr>
      </w:pPr>
      <w:r w:rsidRPr="000C3338">
        <w:rPr>
          <w:sz w:val="28"/>
        </w:rPr>
        <w:t>FORM – 2 (Revised)</w:t>
      </w:r>
    </w:p>
    <w:p w14:paraId="0FA0CDB9" w14:textId="77777777" w:rsidR="009C791E" w:rsidRDefault="009C791E">
      <w:pPr>
        <w:pStyle w:val="Heading1"/>
        <w:jc w:val="left"/>
      </w:pPr>
      <w:r>
        <w:t xml:space="preserve">                            NOMINATION AND DECLARATION FORM</w:t>
      </w:r>
    </w:p>
    <w:p w14:paraId="2700E5FC" w14:textId="77777777" w:rsidR="009C791E" w:rsidRDefault="00CE06F8">
      <w:pPr>
        <w:pStyle w:val="Heading2"/>
      </w:pPr>
      <w:r>
        <w:t>For Unexempted / Exempted Establishments</w:t>
      </w:r>
    </w:p>
    <w:p w14:paraId="6883BBBA" w14:textId="77777777" w:rsidR="00EA3FBC" w:rsidRPr="00EA3FBC" w:rsidRDefault="00EA3FBC" w:rsidP="00EA3FBC"/>
    <w:p w14:paraId="20C5BDD7" w14:textId="77777777" w:rsidR="00DF3E21" w:rsidRDefault="009C791E" w:rsidP="00DF3E21">
      <w:pPr>
        <w:pStyle w:val="BodyText"/>
      </w:pPr>
      <w:r>
        <w:t>Declaration and Nomination Form under the Employees’ Provi</w:t>
      </w:r>
      <w:r w:rsidR="00DF3E21">
        <w:t xml:space="preserve">dent Funds &amp; Employees’ Pension </w:t>
      </w:r>
      <w:r>
        <w:t>scheme</w:t>
      </w:r>
      <w:r w:rsidR="00DF3E21">
        <w:t xml:space="preserve"> </w:t>
      </w:r>
      <w:r>
        <w:t>(Paragraph 33 &amp; 61</w:t>
      </w:r>
      <w:r w:rsidR="00DF3E21">
        <w:t>(1)</w:t>
      </w:r>
      <w:r>
        <w:t xml:space="preserve"> of the Employees’ Provident Fund Scheme, 1952 </w:t>
      </w:r>
    </w:p>
    <w:p w14:paraId="5D10B0D4" w14:textId="77777777" w:rsidR="009C791E" w:rsidRDefault="009C791E" w:rsidP="00DF3E21">
      <w:pPr>
        <w:pStyle w:val="BodyText"/>
      </w:pPr>
      <w:r>
        <w:t>&amp; Paragraph 18 of the</w:t>
      </w:r>
      <w:r w:rsidR="00DF3E21">
        <w:t xml:space="preserve"> </w:t>
      </w:r>
      <w:r>
        <w:t>Employees’ Pension Scheme, 1995)</w:t>
      </w:r>
    </w:p>
    <w:p w14:paraId="645C990B" w14:textId="77777777" w:rsidR="009C791E" w:rsidRDefault="009C791E">
      <w:pPr>
        <w:jc w:val="center"/>
      </w:pPr>
    </w:p>
    <w:tbl>
      <w:tblPr>
        <w:tblW w:w="9060" w:type="dxa"/>
        <w:tblInd w:w="138" w:type="dxa"/>
        <w:tblLayout w:type="fixed"/>
        <w:tblLook w:val="0000" w:firstRow="0" w:lastRow="0" w:firstColumn="0" w:lastColumn="0" w:noHBand="0" w:noVBand="0"/>
      </w:tblPr>
      <w:tblGrid>
        <w:gridCol w:w="405"/>
        <w:gridCol w:w="2625"/>
        <w:gridCol w:w="6030"/>
      </w:tblGrid>
      <w:tr w:rsidR="00C615FF" w14:paraId="23B176AD" w14:textId="77777777">
        <w:tblPrEx>
          <w:tblCellMar>
            <w:top w:w="0" w:type="dxa"/>
            <w:bottom w:w="0" w:type="dxa"/>
          </w:tblCellMar>
        </w:tblPrEx>
        <w:trPr>
          <w:trHeight w:val="477"/>
        </w:trPr>
        <w:tc>
          <w:tcPr>
            <w:tcW w:w="405" w:type="dxa"/>
          </w:tcPr>
          <w:p w14:paraId="4F6827A4" w14:textId="77777777" w:rsidR="00C615FF" w:rsidRDefault="00C615FF">
            <w:r>
              <w:t>1.</w:t>
            </w:r>
          </w:p>
        </w:tc>
        <w:tc>
          <w:tcPr>
            <w:tcW w:w="2625" w:type="dxa"/>
          </w:tcPr>
          <w:p w14:paraId="69C5A6F3" w14:textId="77777777" w:rsidR="00C615FF" w:rsidRPr="00EA24B6" w:rsidRDefault="00C615FF">
            <w:r>
              <w:t xml:space="preserve">Name (in block </w:t>
            </w:r>
            <w:proofErr w:type="gramStart"/>
            <w:r>
              <w:t xml:space="preserve">letters) </w:t>
            </w:r>
            <w:r w:rsidR="00CC22C4">
              <w:t xml:space="preserve">  </w:t>
            </w:r>
            <w:proofErr w:type="gramEnd"/>
            <w:r w:rsidR="00CC22C4">
              <w:t xml:space="preserve">      :</w:t>
            </w:r>
          </w:p>
        </w:tc>
        <w:tc>
          <w:tcPr>
            <w:tcW w:w="6030" w:type="dxa"/>
          </w:tcPr>
          <w:p w14:paraId="5EA2B974" w14:textId="494DFA1F" w:rsidR="00C615FF" w:rsidRDefault="00425A61">
            <w:r>
              <w:rPr>
                <w:b/>
                <w:u w:val="single"/>
              </w:rPr>
              <w:t>SURAJ BHANDARI</w:t>
            </w:r>
          </w:p>
        </w:tc>
      </w:tr>
      <w:tr w:rsidR="00C615FF" w14:paraId="454678A9" w14:textId="77777777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405" w:type="dxa"/>
          </w:tcPr>
          <w:p w14:paraId="6A229506" w14:textId="77777777" w:rsidR="00C615FF" w:rsidRDefault="00C615FF">
            <w:r>
              <w:t>2.</w:t>
            </w:r>
          </w:p>
        </w:tc>
        <w:tc>
          <w:tcPr>
            <w:tcW w:w="2625" w:type="dxa"/>
            <w:vAlign w:val="center"/>
          </w:tcPr>
          <w:p w14:paraId="4BBC00A3" w14:textId="77777777" w:rsidR="00C615FF" w:rsidRDefault="00C615FF" w:rsidP="00CC22C4">
            <w:r>
              <w:t>Father’s/Husband’s name</w:t>
            </w:r>
            <w:r w:rsidR="00CC22C4">
              <w:t xml:space="preserve">   </w:t>
            </w:r>
            <w:proofErr w:type="gramStart"/>
            <w:r w:rsidR="00CC22C4">
              <w:t xml:space="preserve">  :</w:t>
            </w:r>
            <w:proofErr w:type="gramEnd"/>
            <w:r>
              <w:br/>
            </w:r>
          </w:p>
        </w:tc>
        <w:tc>
          <w:tcPr>
            <w:tcW w:w="6030" w:type="dxa"/>
          </w:tcPr>
          <w:p w14:paraId="067157EB" w14:textId="1D26FF10" w:rsidR="00C615FF" w:rsidRDefault="00425A61">
            <w:r>
              <w:rPr>
                <w:b/>
                <w:u w:val="single"/>
              </w:rPr>
              <w:t>KESHAR SINGH</w:t>
            </w:r>
          </w:p>
        </w:tc>
      </w:tr>
      <w:tr w:rsidR="00C615FF" w14:paraId="7FCDD2E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05" w:type="dxa"/>
          </w:tcPr>
          <w:p w14:paraId="3B8FBE44" w14:textId="77777777" w:rsidR="00C615FF" w:rsidRDefault="00C615FF">
            <w:r>
              <w:t>3.</w:t>
            </w:r>
          </w:p>
        </w:tc>
        <w:tc>
          <w:tcPr>
            <w:tcW w:w="2625" w:type="dxa"/>
          </w:tcPr>
          <w:p w14:paraId="14830C80" w14:textId="77777777" w:rsidR="00C615FF" w:rsidRDefault="00C615FF">
            <w:r>
              <w:t xml:space="preserve">Date of Birth </w:t>
            </w:r>
            <w:r w:rsidR="00CC22C4">
              <w:t xml:space="preserve">                      </w:t>
            </w:r>
            <w:proofErr w:type="gramStart"/>
            <w:r w:rsidR="00CC22C4">
              <w:t xml:space="preserve">  </w:t>
            </w:r>
            <w:r>
              <w:t>:</w:t>
            </w:r>
            <w:proofErr w:type="gramEnd"/>
          </w:p>
        </w:tc>
        <w:tc>
          <w:tcPr>
            <w:tcW w:w="6030" w:type="dxa"/>
          </w:tcPr>
          <w:p w14:paraId="02833D28" w14:textId="4779ED35" w:rsidR="00C615FF" w:rsidRDefault="00425A61">
            <w:r>
              <w:rPr>
                <w:b/>
                <w:u w:val="single"/>
              </w:rPr>
              <w:t>14 JUN 1994</w:t>
            </w:r>
          </w:p>
        </w:tc>
      </w:tr>
      <w:tr w:rsidR="00C615FF" w14:paraId="25CD726A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05" w:type="dxa"/>
          </w:tcPr>
          <w:p w14:paraId="16213B5F" w14:textId="77777777" w:rsidR="00C615FF" w:rsidRDefault="00C615FF">
            <w:r>
              <w:t>4.</w:t>
            </w:r>
          </w:p>
        </w:tc>
        <w:tc>
          <w:tcPr>
            <w:tcW w:w="2625" w:type="dxa"/>
          </w:tcPr>
          <w:p w14:paraId="13EF6655" w14:textId="77777777" w:rsidR="00C615FF" w:rsidRDefault="00C615FF">
            <w:r>
              <w:t xml:space="preserve">Sex </w:t>
            </w:r>
            <w:r w:rsidR="00CC22C4">
              <w:t xml:space="preserve">                                     </w:t>
            </w:r>
            <w:proofErr w:type="gramStart"/>
            <w:r w:rsidR="00CC22C4">
              <w:t xml:space="preserve">  </w:t>
            </w:r>
            <w:r>
              <w:t>:</w:t>
            </w:r>
            <w:proofErr w:type="gramEnd"/>
            <w:r>
              <w:t xml:space="preserve"> </w:t>
            </w:r>
          </w:p>
          <w:p w14:paraId="623594E8" w14:textId="77777777" w:rsidR="00C615FF" w:rsidRDefault="00C615FF"/>
        </w:tc>
        <w:tc>
          <w:tcPr>
            <w:tcW w:w="6030" w:type="dxa"/>
          </w:tcPr>
          <w:p w14:paraId="3C9E73CE" w14:textId="28C27731" w:rsidR="00C615FF" w:rsidRDefault="00425A61">
            <w:r>
              <w:rPr>
                <w:b/>
                <w:u w:val="single"/>
              </w:rPr>
              <w:t>MALE</w:t>
            </w:r>
          </w:p>
        </w:tc>
      </w:tr>
      <w:tr w:rsidR="00C615FF" w14:paraId="1A633DA0" w14:textId="7777777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05" w:type="dxa"/>
          </w:tcPr>
          <w:p w14:paraId="55AB1869" w14:textId="77777777" w:rsidR="00C615FF" w:rsidRDefault="00C615FF">
            <w:r>
              <w:t>5.</w:t>
            </w:r>
          </w:p>
        </w:tc>
        <w:tc>
          <w:tcPr>
            <w:tcW w:w="2625" w:type="dxa"/>
          </w:tcPr>
          <w:p w14:paraId="1FD44E10" w14:textId="77777777" w:rsidR="00C615FF" w:rsidRDefault="00C615FF">
            <w:r>
              <w:t xml:space="preserve">Marital Status </w:t>
            </w:r>
            <w:r w:rsidR="00FE19BC">
              <w:t xml:space="preserve">                    </w:t>
            </w:r>
            <w:proofErr w:type="gramStart"/>
            <w:r w:rsidR="00FE19BC">
              <w:t xml:space="preserve">  </w:t>
            </w:r>
            <w:r>
              <w:t>:</w:t>
            </w:r>
            <w:proofErr w:type="gramEnd"/>
            <w:r>
              <w:t xml:space="preserve"> </w:t>
            </w:r>
          </w:p>
        </w:tc>
        <w:tc>
          <w:tcPr>
            <w:tcW w:w="6030" w:type="dxa"/>
          </w:tcPr>
          <w:p w14:paraId="2EC36E17" w14:textId="178A85C8" w:rsidR="00C615FF" w:rsidRDefault="00425A61">
            <w:bookmarkStart w:id="0" w:name="married"/>
            <w:r w:rsidRPr="00425A61">
              <w:rPr>
                <w:b/>
                <w:u w:val="single"/>
              </w:rPr>
              <w:t>Un</w:t>
            </w:r>
            <w:r w:rsidR="00EA24B6" w:rsidRPr="00425A61">
              <w:rPr>
                <w:b/>
                <w:u w:val="single"/>
              </w:rPr>
              <w:t>married</w:t>
            </w:r>
            <w:bookmarkEnd w:id="0"/>
          </w:p>
        </w:tc>
      </w:tr>
      <w:tr w:rsidR="00C615FF" w14:paraId="1F7DE3E0" w14:textId="7777777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405" w:type="dxa"/>
          </w:tcPr>
          <w:p w14:paraId="6C3FF1B9" w14:textId="77777777" w:rsidR="00C615FF" w:rsidRDefault="00C615FF" w:rsidP="009C791E">
            <w:r>
              <w:t>6.</w:t>
            </w:r>
          </w:p>
        </w:tc>
        <w:tc>
          <w:tcPr>
            <w:tcW w:w="2625" w:type="dxa"/>
          </w:tcPr>
          <w:p w14:paraId="6C2934CC" w14:textId="77777777" w:rsidR="00C615FF" w:rsidRDefault="00C615FF" w:rsidP="009C791E">
            <w:r>
              <w:t xml:space="preserve">Account No. </w:t>
            </w:r>
            <w:r w:rsidR="00FE19BC">
              <w:t xml:space="preserve">                      </w:t>
            </w:r>
            <w:proofErr w:type="gramStart"/>
            <w:r w:rsidR="00FE19BC">
              <w:t xml:space="preserve">  </w:t>
            </w:r>
            <w:r>
              <w:t>:</w:t>
            </w:r>
            <w:proofErr w:type="gramEnd"/>
          </w:p>
          <w:p w14:paraId="03DB7A36" w14:textId="77777777" w:rsidR="00C615FF" w:rsidRPr="005423AE" w:rsidRDefault="00C615FF" w:rsidP="009C791E"/>
        </w:tc>
        <w:tc>
          <w:tcPr>
            <w:tcW w:w="6030" w:type="dxa"/>
          </w:tcPr>
          <w:p w14:paraId="15EC2616" w14:textId="77777777" w:rsidR="00C615FF" w:rsidRDefault="00F569E1" w:rsidP="009C791E">
            <w:bookmarkStart w:id="1" w:name="pf"/>
            <w:r>
              <w:rPr>
                <w:b/>
              </w:rPr>
              <w:t>{pf}</w:t>
            </w:r>
            <w:bookmarkEnd w:id="1"/>
          </w:p>
        </w:tc>
      </w:tr>
      <w:tr w:rsidR="00003777" w14:paraId="16B7722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05" w:type="dxa"/>
          </w:tcPr>
          <w:p w14:paraId="3B9BBF99" w14:textId="77777777" w:rsidR="00003777" w:rsidRDefault="00003777" w:rsidP="00003777">
            <w:r>
              <w:t>7.</w:t>
            </w:r>
          </w:p>
        </w:tc>
        <w:tc>
          <w:tcPr>
            <w:tcW w:w="2625" w:type="dxa"/>
          </w:tcPr>
          <w:p w14:paraId="61122566" w14:textId="77777777" w:rsidR="00003777" w:rsidRDefault="00003777" w:rsidP="00003777">
            <w:r>
              <w:t xml:space="preserve">Date of Joining in E.P.F ‘52’ </w:t>
            </w:r>
          </w:p>
          <w:p w14:paraId="1031AB93" w14:textId="77777777" w:rsidR="00003777" w:rsidRDefault="00003777" w:rsidP="00003777"/>
        </w:tc>
        <w:tc>
          <w:tcPr>
            <w:tcW w:w="6030" w:type="dxa"/>
          </w:tcPr>
          <w:p w14:paraId="5C8FE0FF" w14:textId="0A5A3AC3" w:rsidR="00003777" w:rsidRPr="00C73E42" w:rsidRDefault="00003777" w:rsidP="00724B06">
            <w:pPr>
              <w:rPr>
                <w:b/>
              </w:rPr>
            </w:pPr>
          </w:p>
        </w:tc>
      </w:tr>
      <w:tr w:rsidR="00003777" w14:paraId="417E6DE4" w14:textId="77777777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405" w:type="dxa"/>
          </w:tcPr>
          <w:p w14:paraId="16A20726" w14:textId="77777777" w:rsidR="00003777" w:rsidRDefault="00003777" w:rsidP="00003777">
            <w:r>
              <w:t>8.</w:t>
            </w:r>
          </w:p>
        </w:tc>
        <w:tc>
          <w:tcPr>
            <w:tcW w:w="2625" w:type="dxa"/>
          </w:tcPr>
          <w:p w14:paraId="60F90841" w14:textId="77777777" w:rsidR="00003777" w:rsidRDefault="00003777" w:rsidP="00003777">
            <w:r>
              <w:t xml:space="preserve">Date of Joining in </w:t>
            </w:r>
            <w:r w:rsidR="005C5357">
              <w:t>F.P.F/</w:t>
            </w:r>
            <w:r>
              <w:t>E.</w:t>
            </w:r>
            <w:proofErr w:type="gramStart"/>
            <w:r>
              <w:t>P.S</w:t>
            </w:r>
            <w:proofErr w:type="gramEnd"/>
            <w:r>
              <w:t xml:space="preserve"> ’95 :</w:t>
            </w:r>
          </w:p>
          <w:p w14:paraId="4CBEA272" w14:textId="77777777" w:rsidR="00003777" w:rsidRDefault="00003777" w:rsidP="00003777"/>
        </w:tc>
        <w:tc>
          <w:tcPr>
            <w:tcW w:w="6030" w:type="dxa"/>
          </w:tcPr>
          <w:p w14:paraId="486ABA6B" w14:textId="77777777" w:rsidR="00003777" w:rsidRDefault="00003777" w:rsidP="009C791E">
            <w:bookmarkStart w:id="2" w:name="EPSDOJ"/>
            <w:r>
              <w:rPr>
                <w:b/>
              </w:rPr>
              <w:t>{</w:t>
            </w:r>
            <w:r w:rsidR="00E66237">
              <w:rPr>
                <w:b/>
              </w:rPr>
              <w:t>epsdoj</w:t>
            </w:r>
            <w:r>
              <w:rPr>
                <w:b/>
              </w:rPr>
              <w:t>}</w:t>
            </w:r>
            <w:bookmarkEnd w:id="2"/>
          </w:p>
        </w:tc>
      </w:tr>
      <w:tr w:rsidR="00003777" w14:paraId="2A7DE103" w14:textId="77777777">
        <w:tblPrEx>
          <w:tblCellMar>
            <w:top w:w="0" w:type="dxa"/>
            <w:bottom w:w="0" w:type="dxa"/>
          </w:tblCellMar>
        </w:tblPrEx>
        <w:trPr>
          <w:trHeight w:val="1368"/>
        </w:trPr>
        <w:tc>
          <w:tcPr>
            <w:tcW w:w="405" w:type="dxa"/>
          </w:tcPr>
          <w:p w14:paraId="2A4AA78F" w14:textId="77777777" w:rsidR="00003777" w:rsidRDefault="00003777" w:rsidP="00003777">
            <w:r>
              <w:t>9.</w:t>
            </w:r>
          </w:p>
        </w:tc>
        <w:tc>
          <w:tcPr>
            <w:tcW w:w="2625" w:type="dxa"/>
          </w:tcPr>
          <w:p w14:paraId="0D0AE9BA" w14:textId="77777777" w:rsidR="00003777" w:rsidRDefault="00003777" w:rsidP="00003777">
            <w:proofErr w:type="gramStart"/>
            <w:r>
              <w:t>Address :</w:t>
            </w:r>
            <w:proofErr w:type="gramEnd"/>
            <w:r>
              <w:t xml:space="preserve">  Permanent           :</w:t>
            </w:r>
          </w:p>
          <w:p w14:paraId="76B530B3" w14:textId="77777777" w:rsidR="00003777" w:rsidRDefault="00003777" w:rsidP="00003777"/>
        </w:tc>
        <w:tc>
          <w:tcPr>
            <w:tcW w:w="6030" w:type="dxa"/>
          </w:tcPr>
          <w:p w14:paraId="5ECA37C6" w14:textId="77777777" w:rsidR="00003777" w:rsidRDefault="00425A61" w:rsidP="00003777">
            <w:pPr>
              <w:rPr>
                <w:b/>
              </w:rPr>
            </w:pPr>
            <w:r>
              <w:rPr>
                <w:b/>
              </w:rPr>
              <w:t xml:space="preserve">177 Sec 3 </w:t>
            </w:r>
            <w:proofErr w:type="spellStart"/>
            <w:r>
              <w:rPr>
                <w:b/>
              </w:rPr>
              <w:t>Jagriti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Vihar</w:t>
            </w:r>
            <w:proofErr w:type="spellEnd"/>
            <w:r>
              <w:rPr>
                <w:b/>
              </w:rPr>
              <w:t xml:space="preserve"> Meerut</w:t>
            </w:r>
          </w:p>
          <w:p w14:paraId="620422A4" w14:textId="77777777" w:rsidR="00425A61" w:rsidRDefault="00425A61" w:rsidP="00003777">
            <w:pPr>
              <w:rPr>
                <w:b/>
              </w:rPr>
            </w:pPr>
            <w:r>
              <w:rPr>
                <w:b/>
              </w:rPr>
              <w:t>Uttar Pradesh</w:t>
            </w:r>
          </w:p>
          <w:p w14:paraId="201A42B5" w14:textId="77C8B51A" w:rsidR="00425A61" w:rsidRDefault="00425A61" w:rsidP="00003777">
            <w:r>
              <w:rPr>
                <w:b/>
              </w:rPr>
              <w:t>250004</w:t>
            </w:r>
          </w:p>
        </w:tc>
      </w:tr>
      <w:tr w:rsidR="00425A61" w14:paraId="1159B249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8655" w:type="dxa"/>
          <w:trHeight w:val="1440"/>
        </w:trPr>
        <w:tc>
          <w:tcPr>
            <w:tcW w:w="405" w:type="dxa"/>
          </w:tcPr>
          <w:p w14:paraId="3A2DFFF7" w14:textId="77777777" w:rsidR="00425A61" w:rsidRDefault="00425A61" w:rsidP="009C791E"/>
        </w:tc>
      </w:tr>
    </w:tbl>
    <w:p w14:paraId="391947ED" w14:textId="77777777" w:rsidR="005423AE" w:rsidRDefault="005423AE" w:rsidP="005423AE">
      <w:pPr>
        <w:jc w:val="center"/>
        <w:rPr>
          <w:b/>
          <w:color w:val="FFFFFF"/>
          <w:sz w:val="22"/>
          <w:highlight w:val="black"/>
        </w:rPr>
      </w:pPr>
    </w:p>
    <w:p w14:paraId="19E92BC9" w14:textId="77777777" w:rsidR="005423AE" w:rsidRPr="00335A0F" w:rsidRDefault="009C791E" w:rsidP="005423AE">
      <w:pPr>
        <w:jc w:val="center"/>
        <w:rPr>
          <w:b/>
          <w:sz w:val="22"/>
        </w:rPr>
      </w:pPr>
      <w:r w:rsidRPr="00902EA8">
        <w:rPr>
          <w:b/>
          <w:color w:val="FFFFFF"/>
          <w:sz w:val="22"/>
          <w:highlight w:val="black"/>
        </w:rPr>
        <w:t>PART – A (EPF)</w:t>
      </w:r>
    </w:p>
    <w:p w14:paraId="21418BF2" w14:textId="77777777" w:rsidR="009C791E" w:rsidRDefault="009C791E">
      <w:pPr>
        <w:pStyle w:val="BodyText3"/>
        <w:jc w:val="both"/>
        <w:rPr>
          <w:b w:val="0"/>
          <w:sz w:val="20"/>
        </w:rPr>
      </w:pPr>
    </w:p>
    <w:p w14:paraId="6AA29927" w14:textId="77777777" w:rsidR="009C791E" w:rsidRDefault="009C791E">
      <w:pPr>
        <w:pStyle w:val="BodyText3"/>
        <w:jc w:val="both"/>
        <w:rPr>
          <w:b w:val="0"/>
          <w:sz w:val="20"/>
        </w:rPr>
      </w:pPr>
      <w:r>
        <w:rPr>
          <w:b w:val="0"/>
          <w:sz w:val="20"/>
        </w:rPr>
        <w:t xml:space="preserve">I hereby nominate the </w:t>
      </w:r>
      <w:r w:rsidR="000E13F6">
        <w:rPr>
          <w:b w:val="0"/>
          <w:sz w:val="20"/>
        </w:rPr>
        <w:t>P</w:t>
      </w:r>
      <w:r>
        <w:rPr>
          <w:b w:val="0"/>
          <w:sz w:val="20"/>
        </w:rPr>
        <w:t xml:space="preserve">erson(s) / </w:t>
      </w:r>
      <w:r w:rsidR="000E13F6">
        <w:rPr>
          <w:b w:val="0"/>
          <w:sz w:val="20"/>
        </w:rPr>
        <w:t>C</w:t>
      </w:r>
      <w:r>
        <w:rPr>
          <w:b w:val="0"/>
          <w:sz w:val="20"/>
        </w:rPr>
        <w:t xml:space="preserve">ancel the </w:t>
      </w:r>
      <w:r w:rsidR="000E13F6">
        <w:rPr>
          <w:b w:val="0"/>
          <w:sz w:val="20"/>
        </w:rPr>
        <w:t>N</w:t>
      </w:r>
      <w:r>
        <w:rPr>
          <w:b w:val="0"/>
          <w:sz w:val="20"/>
        </w:rPr>
        <w:t xml:space="preserve">omination made by me previously and </w:t>
      </w:r>
      <w:r w:rsidR="000E13F6">
        <w:rPr>
          <w:b w:val="0"/>
          <w:sz w:val="20"/>
        </w:rPr>
        <w:t>N</w:t>
      </w:r>
      <w:r>
        <w:rPr>
          <w:b w:val="0"/>
          <w:sz w:val="20"/>
        </w:rPr>
        <w:t xml:space="preserve">ominate the </w:t>
      </w:r>
      <w:r w:rsidR="00EF6D03">
        <w:rPr>
          <w:b w:val="0"/>
          <w:sz w:val="20"/>
        </w:rPr>
        <w:t>P</w:t>
      </w:r>
      <w:r>
        <w:rPr>
          <w:b w:val="0"/>
          <w:sz w:val="20"/>
        </w:rPr>
        <w:t xml:space="preserve">erson(s), mentioned below to receive the amount standing to my </w:t>
      </w:r>
      <w:r w:rsidR="000E13F6">
        <w:rPr>
          <w:b w:val="0"/>
          <w:sz w:val="20"/>
        </w:rPr>
        <w:t>C</w:t>
      </w:r>
      <w:r>
        <w:rPr>
          <w:b w:val="0"/>
          <w:sz w:val="20"/>
        </w:rPr>
        <w:t xml:space="preserve">redit in the Employees’ Provident </w:t>
      </w:r>
      <w:r w:rsidR="004F370C">
        <w:rPr>
          <w:b w:val="0"/>
          <w:sz w:val="20"/>
        </w:rPr>
        <w:t>Fund, in the event of my Death.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1260"/>
        <w:gridCol w:w="1170"/>
        <w:gridCol w:w="1530"/>
        <w:gridCol w:w="1800"/>
      </w:tblGrid>
      <w:tr w:rsidR="005D6894" w14:paraId="7A9A539A" w14:textId="77777777" w:rsidTr="00EB72DF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14:paraId="7ADA6FFD" w14:textId="77777777" w:rsidR="005D6894" w:rsidRPr="005D6894" w:rsidRDefault="005D6894">
            <w:pPr>
              <w:pStyle w:val="BodyText3"/>
              <w:jc w:val="center"/>
              <w:rPr>
                <w:b w:val="0"/>
                <w:sz w:val="18"/>
              </w:rPr>
            </w:pPr>
          </w:p>
          <w:p w14:paraId="290742A9" w14:textId="77777777" w:rsidR="005D6894" w:rsidRPr="005D6894" w:rsidRDefault="005D6894">
            <w:pPr>
              <w:pStyle w:val="BodyText3"/>
              <w:jc w:val="center"/>
              <w:rPr>
                <w:b w:val="0"/>
                <w:sz w:val="18"/>
              </w:rPr>
            </w:pPr>
          </w:p>
          <w:p w14:paraId="169509B7" w14:textId="77777777" w:rsidR="005D6894" w:rsidRPr="005D6894" w:rsidRDefault="005D6894">
            <w:pPr>
              <w:pStyle w:val="BodyText3"/>
              <w:jc w:val="center"/>
              <w:rPr>
                <w:b w:val="0"/>
                <w:sz w:val="18"/>
              </w:rPr>
            </w:pPr>
          </w:p>
          <w:p w14:paraId="6EA26D6C" w14:textId="77777777" w:rsidR="005D6894" w:rsidRPr="005D6894" w:rsidRDefault="005D6894">
            <w:pPr>
              <w:pStyle w:val="BodyText3"/>
              <w:jc w:val="center"/>
              <w:rPr>
                <w:b w:val="0"/>
                <w:sz w:val="18"/>
              </w:rPr>
            </w:pPr>
            <w:r w:rsidRPr="005D6894">
              <w:rPr>
                <w:b w:val="0"/>
                <w:sz w:val="18"/>
              </w:rPr>
              <w:t>Name of the Nominee</w:t>
            </w:r>
          </w:p>
        </w:tc>
        <w:tc>
          <w:tcPr>
            <w:tcW w:w="1980" w:type="dxa"/>
            <w:vAlign w:val="center"/>
          </w:tcPr>
          <w:p w14:paraId="684CAE0F" w14:textId="77777777" w:rsidR="005D6894" w:rsidRPr="005D6894" w:rsidRDefault="005D6894" w:rsidP="005D6894">
            <w:pPr>
              <w:pStyle w:val="BodyText3"/>
              <w:jc w:val="center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ADDRESS</w:t>
            </w:r>
          </w:p>
        </w:tc>
        <w:tc>
          <w:tcPr>
            <w:tcW w:w="1260" w:type="dxa"/>
          </w:tcPr>
          <w:p w14:paraId="60BE6FF5" w14:textId="77777777" w:rsidR="005D6894" w:rsidRPr="005D6894" w:rsidRDefault="005D6894" w:rsidP="00061057">
            <w:pPr>
              <w:pStyle w:val="BodyText3"/>
              <w:jc w:val="center"/>
              <w:rPr>
                <w:b w:val="0"/>
                <w:sz w:val="18"/>
              </w:rPr>
            </w:pPr>
          </w:p>
          <w:p w14:paraId="04D9E32C" w14:textId="77777777" w:rsidR="005D6894" w:rsidRPr="005D6894" w:rsidRDefault="005D6894" w:rsidP="00061057">
            <w:pPr>
              <w:pStyle w:val="BodyText3"/>
              <w:jc w:val="center"/>
              <w:rPr>
                <w:b w:val="0"/>
                <w:sz w:val="18"/>
              </w:rPr>
            </w:pPr>
            <w:r w:rsidRPr="005D6894">
              <w:rPr>
                <w:b w:val="0"/>
                <w:sz w:val="18"/>
              </w:rPr>
              <w:t xml:space="preserve">Nominee’s relationship with the </w:t>
            </w:r>
            <w:r w:rsidR="004816AF">
              <w:rPr>
                <w:b w:val="0"/>
                <w:sz w:val="18"/>
              </w:rPr>
              <w:t>M</w:t>
            </w:r>
            <w:r w:rsidRPr="005D6894">
              <w:rPr>
                <w:b w:val="0"/>
                <w:sz w:val="18"/>
              </w:rPr>
              <w:t>ember</w:t>
            </w:r>
          </w:p>
        </w:tc>
        <w:tc>
          <w:tcPr>
            <w:tcW w:w="1170" w:type="dxa"/>
          </w:tcPr>
          <w:p w14:paraId="35ECC84E" w14:textId="77777777" w:rsidR="005D6894" w:rsidRPr="005D6894" w:rsidRDefault="005D6894">
            <w:pPr>
              <w:pStyle w:val="BodyText3"/>
              <w:jc w:val="center"/>
              <w:rPr>
                <w:b w:val="0"/>
                <w:sz w:val="18"/>
              </w:rPr>
            </w:pPr>
          </w:p>
          <w:p w14:paraId="57CD3073" w14:textId="77777777" w:rsidR="005D6894" w:rsidRPr="005D6894" w:rsidRDefault="005D6894">
            <w:pPr>
              <w:pStyle w:val="BodyText3"/>
              <w:jc w:val="center"/>
              <w:rPr>
                <w:b w:val="0"/>
                <w:sz w:val="18"/>
              </w:rPr>
            </w:pPr>
          </w:p>
          <w:p w14:paraId="75C89CFE" w14:textId="77777777" w:rsidR="005D6894" w:rsidRPr="005D6894" w:rsidRDefault="005D6894">
            <w:pPr>
              <w:pStyle w:val="BodyText3"/>
              <w:jc w:val="center"/>
              <w:rPr>
                <w:b w:val="0"/>
                <w:sz w:val="18"/>
              </w:rPr>
            </w:pPr>
          </w:p>
          <w:p w14:paraId="2C3BA7B9" w14:textId="77777777" w:rsidR="005D6894" w:rsidRPr="005D6894" w:rsidRDefault="005D6894">
            <w:pPr>
              <w:pStyle w:val="BodyText3"/>
              <w:jc w:val="center"/>
              <w:rPr>
                <w:b w:val="0"/>
                <w:sz w:val="18"/>
              </w:rPr>
            </w:pPr>
            <w:r w:rsidRPr="005D6894">
              <w:rPr>
                <w:b w:val="0"/>
                <w:sz w:val="18"/>
              </w:rPr>
              <w:t>Date of Birth</w:t>
            </w:r>
          </w:p>
        </w:tc>
        <w:tc>
          <w:tcPr>
            <w:tcW w:w="1530" w:type="dxa"/>
          </w:tcPr>
          <w:p w14:paraId="079E29F8" w14:textId="77777777" w:rsidR="005D6894" w:rsidRPr="005D6894" w:rsidRDefault="005D6894">
            <w:pPr>
              <w:pStyle w:val="BodyText3"/>
              <w:jc w:val="center"/>
              <w:rPr>
                <w:b w:val="0"/>
                <w:sz w:val="18"/>
              </w:rPr>
            </w:pPr>
          </w:p>
          <w:p w14:paraId="59BCC6B0" w14:textId="77777777" w:rsidR="005D6894" w:rsidRPr="005D6894" w:rsidRDefault="005D6894">
            <w:pPr>
              <w:pStyle w:val="BodyText3"/>
              <w:jc w:val="center"/>
              <w:rPr>
                <w:b w:val="0"/>
                <w:sz w:val="18"/>
              </w:rPr>
            </w:pPr>
            <w:r w:rsidRPr="005D6894">
              <w:rPr>
                <w:b w:val="0"/>
                <w:sz w:val="18"/>
              </w:rPr>
              <w:t xml:space="preserve">Total amount or share of accumulation in Provident Fund to be paid to each </w:t>
            </w:r>
            <w:r w:rsidR="00A81ADE">
              <w:rPr>
                <w:b w:val="0"/>
                <w:sz w:val="18"/>
              </w:rPr>
              <w:t>N</w:t>
            </w:r>
            <w:r w:rsidRPr="005D6894">
              <w:rPr>
                <w:b w:val="0"/>
                <w:sz w:val="18"/>
              </w:rPr>
              <w:t>ominee</w:t>
            </w:r>
          </w:p>
        </w:tc>
        <w:tc>
          <w:tcPr>
            <w:tcW w:w="1800" w:type="dxa"/>
          </w:tcPr>
          <w:p w14:paraId="3A1F4599" w14:textId="77777777" w:rsidR="00A81ADE" w:rsidRDefault="005D6894">
            <w:pPr>
              <w:pStyle w:val="BodyText3"/>
              <w:jc w:val="center"/>
              <w:rPr>
                <w:b w:val="0"/>
                <w:sz w:val="18"/>
              </w:rPr>
            </w:pPr>
            <w:r w:rsidRPr="005D6894">
              <w:rPr>
                <w:b w:val="0"/>
                <w:sz w:val="18"/>
              </w:rPr>
              <w:t xml:space="preserve">If the </w:t>
            </w:r>
            <w:r w:rsidR="004816AF">
              <w:rPr>
                <w:b w:val="0"/>
                <w:sz w:val="18"/>
              </w:rPr>
              <w:t>N</w:t>
            </w:r>
            <w:r w:rsidRPr="005D6894">
              <w:rPr>
                <w:b w:val="0"/>
                <w:sz w:val="18"/>
              </w:rPr>
              <w:t>ominee is a minor,</w:t>
            </w:r>
            <w:r w:rsidR="00A81ADE">
              <w:rPr>
                <w:b w:val="0"/>
                <w:sz w:val="18"/>
              </w:rPr>
              <w:t xml:space="preserve"> </w:t>
            </w:r>
            <w:r w:rsidRPr="005D6894">
              <w:rPr>
                <w:b w:val="0"/>
                <w:sz w:val="18"/>
              </w:rPr>
              <w:t>name</w:t>
            </w:r>
            <w:r w:rsidR="00A81ADE">
              <w:rPr>
                <w:b w:val="0"/>
                <w:sz w:val="18"/>
              </w:rPr>
              <w:t xml:space="preserve"> &amp;</w:t>
            </w:r>
          </w:p>
          <w:p w14:paraId="5CBDDB7E" w14:textId="77777777" w:rsidR="005D6894" w:rsidRPr="005D6894" w:rsidRDefault="005D6894">
            <w:pPr>
              <w:pStyle w:val="BodyText3"/>
              <w:jc w:val="center"/>
              <w:rPr>
                <w:b w:val="0"/>
                <w:sz w:val="18"/>
              </w:rPr>
            </w:pPr>
            <w:r w:rsidRPr="005D6894">
              <w:rPr>
                <w:b w:val="0"/>
                <w:sz w:val="18"/>
              </w:rPr>
              <w:t xml:space="preserve">relationship &amp; </w:t>
            </w:r>
            <w:r w:rsidR="004816AF">
              <w:rPr>
                <w:b w:val="0"/>
                <w:sz w:val="18"/>
              </w:rPr>
              <w:t>A</w:t>
            </w:r>
            <w:r w:rsidRPr="005D6894">
              <w:rPr>
                <w:b w:val="0"/>
                <w:sz w:val="18"/>
              </w:rPr>
              <w:t xml:space="preserve">ddress of the guardian who may receive the amount during the minority of </w:t>
            </w:r>
            <w:r w:rsidR="00A81ADE">
              <w:rPr>
                <w:b w:val="0"/>
                <w:sz w:val="18"/>
              </w:rPr>
              <w:t>N</w:t>
            </w:r>
            <w:r w:rsidRPr="005D6894">
              <w:rPr>
                <w:b w:val="0"/>
                <w:sz w:val="18"/>
              </w:rPr>
              <w:t>ominee</w:t>
            </w:r>
          </w:p>
        </w:tc>
      </w:tr>
      <w:tr w:rsidR="00716801" w14:paraId="3FDCF447" w14:textId="77777777" w:rsidTr="00EB72DF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14:paraId="0D862B31" w14:textId="77777777" w:rsidR="00716801" w:rsidRDefault="00716801" w:rsidP="003914CB">
            <w:pPr>
              <w:pStyle w:val="BodyText3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</w:t>
            </w:r>
          </w:p>
        </w:tc>
        <w:tc>
          <w:tcPr>
            <w:tcW w:w="1980" w:type="dxa"/>
          </w:tcPr>
          <w:p w14:paraId="6F33AE2C" w14:textId="77777777" w:rsidR="00716801" w:rsidRDefault="00716801" w:rsidP="003914CB">
            <w:pPr>
              <w:pStyle w:val="BodyText3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</w:t>
            </w:r>
          </w:p>
        </w:tc>
        <w:tc>
          <w:tcPr>
            <w:tcW w:w="1260" w:type="dxa"/>
          </w:tcPr>
          <w:p w14:paraId="2CADB0BE" w14:textId="77777777" w:rsidR="00716801" w:rsidRDefault="00716801" w:rsidP="003914CB">
            <w:pPr>
              <w:pStyle w:val="BodyText3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3</w:t>
            </w:r>
          </w:p>
        </w:tc>
        <w:tc>
          <w:tcPr>
            <w:tcW w:w="1170" w:type="dxa"/>
          </w:tcPr>
          <w:p w14:paraId="1E622C16" w14:textId="77777777" w:rsidR="00716801" w:rsidRDefault="00716801" w:rsidP="003914CB">
            <w:pPr>
              <w:pStyle w:val="BodyText3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4</w:t>
            </w:r>
          </w:p>
        </w:tc>
        <w:tc>
          <w:tcPr>
            <w:tcW w:w="1530" w:type="dxa"/>
          </w:tcPr>
          <w:p w14:paraId="37421146" w14:textId="77777777" w:rsidR="00716801" w:rsidRDefault="00716801" w:rsidP="003914CB">
            <w:pPr>
              <w:pStyle w:val="BodyText3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5</w:t>
            </w:r>
          </w:p>
        </w:tc>
        <w:tc>
          <w:tcPr>
            <w:tcW w:w="1800" w:type="dxa"/>
          </w:tcPr>
          <w:p w14:paraId="7C9D76A1" w14:textId="77777777" w:rsidR="00716801" w:rsidRDefault="00716801" w:rsidP="003914CB">
            <w:pPr>
              <w:pStyle w:val="BodyText3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6</w:t>
            </w:r>
          </w:p>
        </w:tc>
      </w:tr>
      <w:tr w:rsidR="00716801" w14:paraId="39A6CC9D" w14:textId="77777777" w:rsidTr="00EB72DF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458" w:type="dxa"/>
          </w:tcPr>
          <w:p w14:paraId="1A940FF4" w14:textId="27FFFF0E" w:rsidR="00716801" w:rsidRPr="002D250E" w:rsidRDefault="00425A61" w:rsidP="00412D98">
            <w:pPr>
              <w:pStyle w:val="BodyText3"/>
              <w:rPr>
                <w:sz w:val="20"/>
              </w:rPr>
            </w:pPr>
            <w:r>
              <w:rPr>
                <w:sz w:val="20"/>
              </w:rPr>
              <w:t>Dhiraj Singh Bhandari</w:t>
            </w:r>
          </w:p>
        </w:tc>
        <w:tc>
          <w:tcPr>
            <w:tcW w:w="1980" w:type="dxa"/>
          </w:tcPr>
          <w:p w14:paraId="3D34B40B" w14:textId="64406C27" w:rsidR="00716801" w:rsidRPr="00D90298" w:rsidRDefault="00425A61" w:rsidP="00412D98">
            <w:pPr>
              <w:pStyle w:val="BodyText3"/>
              <w:rPr>
                <w:sz w:val="20"/>
              </w:rPr>
            </w:pPr>
            <w:r>
              <w:rPr>
                <w:sz w:val="20"/>
              </w:rPr>
              <w:t xml:space="preserve">177 Sec 3 </w:t>
            </w:r>
            <w:proofErr w:type="spellStart"/>
            <w:r>
              <w:rPr>
                <w:sz w:val="20"/>
              </w:rPr>
              <w:t>Jagriti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Vihar</w:t>
            </w:r>
            <w:proofErr w:type="spellEnd"/>
            <w:r>
              <w:rPr>
                <w:sz w:val="20"/>
              </w:rPr>
              <w:t xml:space="preserve"> Meerut UP 250004</w:t>
            </w:r>
          </w:p>
        </w:tc>
        <w:tc>
          <w:tcPr>
            <w:tcW w:w="1260" w:type="dxa"/>
          </w:tcPr>
          <w:p w14:paraId="29EBF0E0" w14:textId="26EF7904" w:rsidR="00716801" w:rsidRPr="00981406" w:rsidRDefault="00425A61" w:rsidP="00412D98">
            <w:pPr>
              <w:pStyle w:val="BodyText3"/>
              <w:rPr>
                <w:sz w:val="20"/>
              </w:rPr>
            </w:pPr>
            <w:r>
              <w:rPr>
                <w:sz w:val="20"/>
              </w:rPr>
              <w:t>Brother</w:t>
            </w:r>
          </w:p>
        </w:tc>
        <w:tc>
          <w:tcPr>
            <w:tcW w:w="1170" w:type="dxa"/>
          </w:tcPr>
          <w:p w14:paraId="5B8483E9" w14:textId="697ED8DA" w:rsidR="00716801" w:rsidRPr="006C4067" w:rsidRDefault="00425A61" w:rsidP="00412D98">
            <w:pPr>
              <w:pStyle w:val="BodyText3"/>
              <w:rPr>
                <w:sz w:val="20"/>
              </w:rPr>
            </w:pPr>
            <w:r>
              <w:rPr>
                <w:sz w:val="20"/>
              </w:rPr>
              <w:t>01/01/1996</w:t>
            </w:r>
          </w:p>
        </w:tc>
        <w:tc>
          <w:tcPr>
            <w:tcW w:w="1530" w:type="dxa"/>
          </w:tcPr>
          <w:p w14:paraId="05C566E0" w14:textId="500C6FFA" w:rsidR="00716801" w:rsidRPr="00C17500" w:rsidRDefault="00425A61" w:rsidP="00425A61">
            <w:pPr>
              <w:pStyle w:val="BodyText3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1800" w:type="dxa"/>
          </w:tcPr>
          <w:p w14:paraId="01086211" w14:textId="77777777" w:rsidR="00716801" w:rsidRDefault="00716801" w:rsidP="00412D98">
            <w:pPr>
              <w:pStyle w:val="BodyText3"/>
              <w:rPr>
                <w:b w:val="0"/>
                <w:sz w:val="20"/>
              </w:rPr>
            </w:pPr>
          </w:p>
        </w:tc>
      </w:tr>
    </w:tbl>
    <w:p w14:paraId="5A9A164E" w14:textId="77777777" w:rsidR="009C791E" w:rsidRDefault="009C791E">
      <w:pPr>
        <w:pStyle w:val="BodyText3"/>
        <w:numPr>
          <w:ilvl w:val="0"/>
          <w:numId w:val="1"/>
        </w:numPr>
        <w:jc w:val="both"/>
        <w:rPr>
          <w:b w:val="0"/>
          <w:sz w:val="20"/>
        </w:rPr>
      </w:pPr>
      <w:r>
        <w:rPr>
          <w:b w:val="0"/>
          <w:sz w:val="20"/>
        </w:rPr>
        <w:t xml:space="preserve">*Certified that I have no </w:t>
      </w:r>
      <w:r w:rsidR="005C68A8">
        <w:rPr>
          <w:b w:val="0"/>
          <w:sz w:val="20"/>
        </w:rPr>
        <w:t>F</w:t>
      </w:r>
      <w:r>
        <w:rPr>
          <w:b w:val="0"/>
          <w:sz w:val="20"/>
        </w:rPr>
        <w:t xml:space="preserve">amily as defined in para 2(g) of the Employees’ Provident Fund Scheme, 1952 and should I acquire a family hereafter the above </w:t>
      </w:r>
      <w:r w:rsidR="00B94EFA">
        <w:rPr>
          <w:b w:val="0"/>
          <w:sz w:val="20"/>
        </w:rPr>
        <w:t>N</w:t>
      </w:r>
      <w:r>
        <w:rPr>
          <w:b w:val="0"/>
          <w:sz w:val="20"/>
        </w:rPr>
        <w:t>omination should be deemed as cancelled.</w:t>
      </w:r>
    </w:p>
    <w:p w14:paraId="6456A0F9" w14:textId="119BA56A" w:rsidR="008C3499" w:rsidRDefault="009C791E" w:rsidP="008C3499">
      <w:pPr>
        <w:pStyle w:val="BodyText3"/>
        <w:numPr>
          <w:ilvl w:val="0"/>
          <w:numId w:val="1"/>
        </w:numPr>
        <w:jc w:val="both"/>
        <w:rPr>
          <w:b w:val="0"/>
          <w:sz w:val="20"/>
        </w:rPr>
      </w:pPr>
      <w:r>
        <w:rPr>
          <w:b w:val="0"/>
          <w:sz w:val="20"/>
        </w:rPr>
        <w:t xml:space="preserve">*Certified that my </w:t>
      </w:r>
      <w:proofErr w:type="gramStart"/>
      <w:r w:rsidR="00B94EFA">
        <w:rPr>
          <w:b w:val="0"/>
          <w:sz w:val="20"/>
        </w:rPr>
        <w:t>F</w:t>
      </w:r>
      <w:r>
        <w:rPr>
          <w:b w:val="0"/>
          <w:sz w:val="20"/>
        </w:rPr>
        <w:t>ather</w:t>
      </w:r>
      <w:proofErr w:type="gramEnd"/>
      <w:r>
        <w:rPr>
          <w:b w:val="0"/>
          <w:sz w:val="20"/>
        </w:rPr>
        <w:t>/</w:t>
      </w:r>
      <w:r w:rsidR="00B94EFA">
        <w:rPr>
          <w:b w:val="0"/>
          <w:sz w:val="20"/>
        </w:rPr>
        <w:t>M</w:t>
      </w:r>
      <w:r>
        <w:rPr>
          <w:b w:val="0"/>
          <w:sz w:val="20"/>
        </w:rPr>
        <w:t>other is/are dependent upon me.</w:t>
      </w:r>
    </w:p>
    <w:p w14:paraId="1B257F32" w14:textId="088D50AC" w:rsidR="00425A61" w:rsidRDefault="00425A61" w:rsidP="00425A61">
      <w:pPr>
        <w:pStyle w:val="BodyText3"/>
        <w:jc w:val="both"/>
        <w:rPr>
          <w:b w:val="0"/>
          <w:sz w:val="20"/>
        </w:rPr>
      </w:pPr>
    </w:p>
    <w:p w14:paraId="2F6F680F" w14:textId="5FF7CE08" w:rsidR="00425A61" w:rsidRDefault="00425A61" w:rsidP="00425A61">
      <w:pPr>
        <w:pStyle w:val="BodyText3"/>
        <w:jc w:val="both"/>
        <w:rPr>
          <w:b w:val="0"/>
          <w:sz w:val="20"/>
        </w:rPr>
      </w:pPr>
    </w:p>
    <w:p w14:paraId="6A6A6D36" w14:textId="7E28FAAD" w:rsidR="009C791E" w:rsidRDefault="00425A61">
      <w:pPr>
        <w:pStyle w:val="BodyText3"/>
        <w:jc w:val="both"/>
        <w:rPr>
          <w:b w:val="0"/>
          <w:sz w:val="20"/>
        </w:rPr>
      </w:pPr>
      <w:r>
        <w:rPr>
          <w:noProof/>
        </w:rPr>
        <w:t xml:space="preserve">                                                                                                </w:t>
      </w:r>
      <w:r w:rsidRPr="00155065">
        <w:rPr>
          <w:noProof/>
        </w:rPr>
        <w:pict w14:anchorId="427D31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90575828" o:spid="_x0000_i1025" type="#_x0000_t75" style="width:169.2pt;height:38.4pt;visibility:visible">
            <v:imagedata r:id="rId7" o:title=""/>
          </v:shape>
        </w:pict>
      </w:r>
    </w:p>
    <w:p w14:paraId="0FEC9B05" w14:textId="77777777" w:rsidR="008C3499" w:rsidRDefault="009C791E" w:rsidP="008C3499">
      <w:pPr>
        <w:pStyle w:val="BodyText3"/>
        <w:pBdr>
          <w:bottom w:val="single" w:sz="12" w:space="0" w:color="auto"/>
        </w:pBdr>
        <w:jc w:val="both"/>
        <w:rPr>
          <w:b w:val="0"/>
          <w:sz w:val="20"/>
        </w:rPr>
      </w:pPr>
      <w:r>
        <w:rPr>
          <w:b w:val="0"/>
          <w:sz w:val="20"/>
        </w:rPr>
        <w:t>* Strike out whichever is not applicable</w:t>
      </w:r>
      <w:r>
        <w:rPr>
          <w:b w:val="0"/>
          <w:sz w:val="20"/>
        </w:rPr>
        <w:tab/>
        <w:t xml:space="preserve">               </w:t>
      </w:r>
      <w:r w:rsidR="00263CF4">
        <w:rPr>
          <w:b w:val="0"/>
          <w:sz w:val="20"/>
        </w:rPr>
        <w:t xml:space="preserve">           </w:t>
      </w:r>
      <w:r>
        <w:rPr>
          <w:b w:val="0"/>
          <w:sz w:val="20"/>
        </w:rPr>
        <w:t xml:space="preserve">  Signature or </w:t>
      </w:r>
      <w:r w:rsidR="00DE7E32">
        <w:rPr>
          <w:b w:val="0"/>
          <w:sz w:val="20"/>
        </w:rPr>
        <w:t>T</w:t>
      </w:r>
      <w:r>
        <w:rPr>
          <w:b w:val="0"/>
          <w:sz w:val="20"/>
        </w:rPr>
        <w:t xml:space="preserve">humb </w:t>
      </w:r>
      <w:r w:rsidR="00DE7E32">
        <w:rPr>
          <w:b w:val="0"/>
          <w:sz w:val="20"/>
        </w:rPr>
        <w:t>I</w:t>
      </w:r>
      <w:r>
        <w:rPr>
          <w:b w:val="0"/>
          <w:sz w:val="20"/>
        </w:rPr>
        <w:t xml:space="preserve">mpression of the </w:t>
      </w:r>
      <w:r w:rsidR="00DE7E32">
        <w:rPr>
          <w:b w:val="0"/>
          <w:sz w:val="20"/>
        </w:rPr>
        <w:t>S</w:t>
      </w:r>
      <w:r>
        <w:rPr>
          <w:b w:val="0"/>
          <w:sz w:val="20"/>
        </w:rPr>
        <w:t>ubscriber</w:t>
      </w:r>
      <w:r w:rsidR="008C3499">
        <w:rPr>
          <w:color w:val="FFFFFF"/>
        </w:rPr>
        <w:tab/>
      </w:r>
      <w:r w:rsidR="008C3499">
        <w:rPr>
          <w:color w:val="FFFFFF"/>
        </w:rPr>
        <w:tab/>
      </w:r>
      <w:r w:rsidR="008C3499">
        <w:rPr>
          <w:color w:val="FFFFFF"/>
        </w:rPr>
        <w:tab/>
      </w:r>
      <w:r w:rsidR="008C3499">
        <w:rPr>
          <w:color w:val="FFFFFF"/>
        </w:rPr>
        <w:tab/>
      </w:r>
      <w:r w:rsidR="008C3499">
        <w:rPr>
          <w:color w:val="FFFFFF"/>
        </w:rPr>
        <w:tab/>
      </w:r>
      <w:r w:rsidR="008C3499">
        <w:rPr>
          <w:color w:val="FFFFFF"/>
        </w:rPr>
        <w:tab/>
      </w:r>
      <w:r w:rsidR="008C3499">
        <w:rPr>
          <w:color w:val="FFFFFF"/>
        </w:rPr>
        <w:tab/>
      </w:r>
      <w:r w:rsidR="008C3499">
        <w:rPr>
          <w:color w:val="FFFFFF"/>
        </w:rPr>
        <w:tab/>
      </w:r>
      <w:r w:rsidR="008C3499">
        <w:rPr>
          <w:color w:val="FFFFFF"/>
        </w:rPr>
        <w:tab/>
      </w:r>
      <w:r w:rsidR="008C3499">
        <w:rPr>
          <w:color w:val="FFFFFF"/>
        </w:rPr>
        <w:tab/>
      </w:r>
      <w:r w:rsidR="008C3499">
        <w:rPr>
          <w:color w:val="FFFFFF"/>
        </w:rPr>
        <w:tab/>
      </w:r>
      <w:r w:rsidR="008C3499">
        <w:rPr>
          <w:b w:val="0"/>
          <w:sz w:val="20"/>
        </w:rPr>
        <w:t xml:space="preserve">            P.T.O</w:t>
      </w:r>
    </w:p>
    <w:p w14:paraId="0303BF99" w14:textId="77777777" w:rsidR="009C791E" w:rsidRDefault="009C791E">
      <w:pPr>
        <w:pStyle w:val="BodyText3"/>
        <w:jc w:val="center"/>
        <w:rPr>
          <w:color w:val="FFFFFF"/>
        </w:rPr>
      </w:pPr>
    </w:p>
    <w:p w14:paraId="41DA0D93" w14:textId="77777777" w:rsidR="00A70541" w:rsidRDefault="00A70541">
      <w:pPr>
        <w:pStyle w:val="BodyText3"/>
        <w:jc w:val="center"/>
        <w:rPr>
          <w:color w:val="FFFFFF"/>
          <w:highlight w:val="black"/>
        </w:rPr>
      </w:pPr>
    </w:p>
    <w:p w14:paraId="654794B2" w14:textId="77777777" w:rsidR="009C791E" w:rsidRDefault="009C791E">
      <w:pPr>
        <w:pStyle w:val="BodyText3"/>
        <w:jc w:val="center"/>
        <w:rPr>
          <w:color w:val="FFFFFF"/>
        </w:rPr>
      </w:pPr>
      <w:r>
        <w:rPr>
          <w:color w:val="FFFFFF"/>
          <w:highlight w:val="black"/>
        </w:rPr>
        <w:t>PART - B (EPS) Para 18</w:t>
      </w:r>
    </w:p>
    <w:p w14:paraId="06206EC6" w14:textId="77777777" w:rsidR="009C791E" w:rsidRDefault="009C791E">
      <w:pPr>
        <w:pStyle w:val="BodyText3"/>
        <w:rPr>
          <w:color w:val="FFFFFF"/>
        </w:rPr>
      </w:pPr>
    </w:p>
    <w:p w14:paraId="254649F1" w14:textId="77777777" w:rsidR="009C791E" w:rsidRDefault="009C791E">
      <w:pPr>
        <w:pStyle w:val="BodyText3"/>
        <w:rPr>
          <w:b w:val="0"/>
        </w:rPr>
      </w:pPr>
      <w:r>
        <w:rPr>
          <w:b w:val="0"/>
          <w:sz w:val="20"/>
        </w:rPr>
        <w:t xml:space="preserve">I hereby furnish below </w:t>
      </w:r>
      <w:r w:rsidR="00472DFE">
        <w:rPr>
          <w:b w:val="0"/>
          <w:sz w:val="20"/>
        </w:rPr>
        <w:t>P</w:t>
      </w:r>
      <w:r>
        <w:rPr>
          <w:b w:val="0"/>
          <w:sz w:val="20"/>
        </w:rPr>
        <w:t xml:space="preserve">articulars of the </w:t>
      </w:r>
      <w:r w:rsidR="00526273">
        <w:rPr>
          <w:b w:val="0"/>
          <w:sz w:val="20"/>
        </w:rPr>
        <w:t>M</w:t>
      </w:r>
      <w:r>
        <w:rPr>
          <w:b w:val="0"/>
          <w:sz w:val="20"/>
        </w:rPr>
        <w:t xml:space="preserve">embers of my </w:t>
      </w:r>
      <w:r w:rsidR="00472DFE">
        <w:rPr>
          <w:b w:val="0"/>
          <w:sz w:val="20"/>
        </w:rPr>
        <w:t>F</w:t>
      </w:r>
      <w:r>
        <w:rPr>
          <w:b w:val="0"/>
          <w:sz w:val="20"/>
        </w:rPr>
        <w:t xml:space="preserve">amily who would be eligible to receive Widow / Children Pension in the event of my </w:t>
      </w:r>
      <w:r w:rsidR="00526273">
        <w:rPr>
          <w:b w:val="0"/>
          <w:sz w:val="20"/>
        </w:rPr>
        <w:t>D</w:t>
      </w:r>
      <w:r>
        <w:rPr>
          <w:b w:val="0"/>
          <w:sz w:val="20"/>
        </w:rPr>
        <w:t>eath</w:t>
      </w:r>
      <w:r w:rsidR="00472DFE">
        <w:rPr>
          <w:b w:val="0"/>
          <w:sz w:val="20"/>
        </w:rPr>
        <w:t>.</w:t>
      </w:r>
      <w:r>
        <w:rPr>
          <w:b w:val="0"/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250"/>
        <w:gridCol w:w="2700"/>
        <w:gridCol w:w="1620"/>
        <w:gridCol w:w="1980"/>
      </w:tblGrid>
      <w:tr w:rsidR="00472DFE" w14:paraId="099DD8A2" w14:textId="77777777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558" w:type="dxa"/>
            <w:vMerge w:val="restart"/>
          </w:tcPr>
          <w:p w14:paraId="148F7C3E" w14:textId="77777777" w:rsidR="00472DFE" w:rsidRPr="00247D52" w:rsidRDefault="00472DFE">
            <w:pPr>
              <w:pStyle w:val="BodyText3"/>
              <w:jc w:val="center"/>
              <w:rPr>
                <w:b w:val="0"/>
              </w:rPr>
            </w:pPr>
          </w:p>
          <w:p w14:paraId="5F9E1A42" w14:textId="77777777" w:rsidR="00472DFE" w:rsidRPr="00247D52" w:rsidRDefault="00472DFE">
            <w:pPr>
              <w:pStyle w:val="BodyText3"/>
              <w:jc w:val="center"/>
              <w:rPr>
                <w:b w:val="0"/>
              </w:rPr>
            </w:pPr>
            <w:r w:rsidRPr="00247D52">
              <w:rPr>
                <w:b w:val="0"/>
              </w:rPr>
              <w:t>Sl. No</w:t>
            </w:r>
          </w:p>
        </w:tc>
        <w:tc>
          <w:tcPr>
            <w:tcW w:w="4950" w:type="dxa"/>
            <w:gridSpan w:val="2"/>
            <w:vAlign w:val="center"/>
          </w:tcPr>
          <w:p w14:paraId="4F62379C" w14:textId="77777777" w:rsidR="00472DFE" w:rsidRPr="00247D52" w:rsidRDefault="00472DFE" w:rsidP="00472DFE">
            <w:pPr>
              <w:pStyle w:val="BodyText3"/>
              <w:jc w:val="center"/>
              <w:rPr>
                <w:b w:val="0"/>
              </w:rPr>
            </w:pPr>
          </w:p>
          <w:p w14:paraId="05FC2927" w14:textId="77777777" w:rsidR="00472DFE" w:rsidRPr="00247D52" w:rsidRDefault="00472DFE" w:rsidP="00472DFE">
            <w:pPr>
              <w:pStyle w:val="BodyText3"/>
              <w:jc w:val="center"/>
              <w:rPr>
                <w:b w:val="0"/>
              </w:rPr>
            </w:pPr>
            <w:r w:rsidRPr="00247D52">
              <w:rPr>
                <w:b w:val="0"/>
              </w:rPr>
              <w:t xml:space="preserve">Name and Address of the </w:t>
            </w:r>
            <w:r w:rsidR="00967458" w:rsidRPr="00247D52">
              <w:rPr>
                <w:b w:val="0"/>
              </w:rPr>
              <w:t>F</w:t>
            </w:r>
            <w:r w:rsidRPr="00247D52">
              <w:rPr>
                <w:b w:val="0"/>
              </w:rPr>
              <w:t xml:space="preserve">amily </w:t>
            </w:r>
            <w:r w:rsidR="00967458" w:rsidRPr="00247D52">
              <w:rPr>
                <w:b w:val="0"/>
              </w:rPr>
              <w:t>M</w:t>
            </w:r>
            <w:r w:rsidRPr="00247D52">
              <w:rPr>
                <w:b w:val="0"/>
              </w:rPr>
              <w:t>ember</w:t>
            </w:r>
          </w:p>
          <w:p w14:paraId="35C3699A" w14:textId="77777777" w:rsidR="00472DFE" w:rsidRPr="00247D52" w:rsidRDefault="00472DFE" w:rsidP="00472DFE">
            <w:pPr>
              <w:pStyle w:val="BodyText3"/>
              <w:jc w:val="center"/>
              <w:rPr>
                <w:b w:val="0"/>
              </w:rPr>
            </w:pPr>
          </w:p>
        </w:tc>
        <w:tc>
          <w:tcPr>
            <w:tcW w:w="1620" w:type="dxa"/>
            <w:vMerge w:val="restart"/>
          </w:tcPr>
          <w:p w14:paraId="24B707C6" w14:textId="77777777" w:rsidR="00472DFE" w:rsidRPr="00247D52" w:rsidRDefault="00472DFE">
            <w:pPr>
              <w:pStyle w:val="BodyText3"/>
              <w:jc w:val="center"/>
              <w:rPr>
                <w:b w:val="0"/>
              </w:rPr>
            </w:pPr>
          </w:p>
          <w:p w14:paraId="1CB1EDB4" w14:textId="77777777" w:rsidR="00472DFE" w:rsidRPr="00247D52" w:rsidRDefault="00472DFE">
            <w:pPr>
              <w:pStyle w:val="BodyText3"/>
              <w:jc w:val="center"/>
              <w:rPr>
                <w:b w:val="0"/>
              </w:rPr>
            </w:pPr>
            <w:r w:rsidRPr="00247D52">
              <w:rPr>
                <w:b w:val="0"/>
              </w:rPr>
              <w:t>Date of Birth</w:t>
            </w:r>
          </w:p>
        </w:tc>
        <w:tc>
          <w:tcPr>
            <w:tcW w:w="1980" w:type="dxa"/>
            <w:vMerge w:val="restart"/>
          </w:tcPr>
          <w:p w14:paraId="70F8E3C3" w14:textId="77777777" w:rsidR="00472DFE" w:rsidRPr="00247D52" w:rsidRDefault="00472DFE">
            <w:pPr>
              <w:pStyle w:val="BodyText3"/>
              <w:jc w:val="center"/>
              <w:rPr>
                <w:b w:val="0"/>
              </w:rPr>
            </w:pPr>
          </w:p>
          <w:p w14:paraId="174693B9" w14:textId="77777777" w:rsidR="00472DFE" w:rsidRPr="00247D52" w:rsidRDefault="00472DFE">
            <w:pPr>
              <w:pStyle w:val="BodyText3"/>
              <w:jc w:val="center"/>
              <w:rPr>
                <w:b w:val="0"/>
              </w:rPr>
            </w:pPr>
            <w:r w:rsidRPr="00247D52">
              <w:rPr>
                <w:b w:val="0"/>
              </w:rPr>
              <w:t xml:space="preserve">Relationship with </w:t>
            </w:r>
            <w:r w:rsidR="00573818" w:rsidRPr="00247D52">
              <w:rPr>
                <w:b w:val="0"/>
              </w:rPr>
              <w:t>M</w:t>
            </w:r>
            <w:r w:rsidRPr="00247D52">
              <w:rPr>
                <w:b w:val="0"/>
              </w:rPr>
              <w:t>ember</w:t>
            </w:r>
          </w:p>
        </w:tc>
      </w:tr>
      <w:tr w:rsidR="00472DFE" w14:paraId="017F6E89" w14:textId="77777777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558" w:type="dxa"/>
            <w:vMerge/>
          </w:tcPr>
          <w:p w14:paraId="078C69B7" w14:textId="77777777" w:rsidR="00472DFE" w:rsidRPr="00247D52" w:rsidRDefault="00472DFE">
            <w:pPr>
              <w:pStyle w:val="BodyText3"/>
              <w:jc w:val="center"/>
              <w:rPr>
                <w:b w:val="0"/>
              </w:rPr>
            </w:pPr>
          </w:p>
        </w:tc>
        <w:tc>
          <w:tcPr>
            <w:tcW w:w="2250" w:type="dxa"/>
            <w:vAlign w:val="center"/>
          </w:tcPr>
          <w:p w14:paraId="30C04110" w14:textId="77777777" w:rsidR="00472DFE" w:rsidRPr="00247D52" w:rsidRDefault="00472DFE" w:rsidP="00472DFE">
            <w:pPr>
              <w:pStyle w:val="BodyText3"/>
              <w:jc w:val="center"/>
              <w:rPr>
                <w:b w:val="0"/>
              </w:rPr>
            </w:pPr>
            <w:r w:rsidRPr="00247D52">
              <w:rPr>
                <w:b w:val="0"/>
              </w:rPr>
              <w:t>Name</w:t>
            </w:r>
          </w:p>
        </w:tc>
        <w:tc>
          <w:tcPr>
            <w:tcW w:w="2700" w:type="dxa"/>
            <w:vAlign w:val="center"/>
          </w:tcPr>
          <w:p w14:paraId="5A8CC366" w14:textId="77777777" w:rsidR="00472DFE" w:rsidRPr="00247D52" w:rsidRDefault="00472DFE" w:rsidP="00472DFE">
            <w:pPr>
              <w:pStyle w:val="BodyText3"/>
              <w:jc w:val="center"/>
              <w:rPr>
                <w:b w:val="0"/>
              </w:rPr>
            </w:pPr>
            <w:r w:rsidRPr="00247D52">
              <w:rPr>
                <w:b w:val="0"/>
              </w:rPr>
              <w:t>Address</w:t>
            </w:r>
          </w:p>
        </w:tc>
        <w:tc>
          <w:tcPr>
            <w:tcW w:w="1620" w:type="dxa"/>
            <w:vMerge/>
          </w:tcPr>
          <w:p w14:paraId="65310FEC" w14:textId="77777777" w:rsidR="00472DFE" w:rsidRPr="00247D52" w:rsidRDefault="00472DFE">
            <w:pPr>
              <w:pStyle w:val="BodyText3"/>
              <w:jc w:val="center"/>
              <w:rPr>
                <w:b w:val="0"/>
              </w:rPr>
            </w:pPr>
          </w:p>
        </w:tc>
        <w:tc>
          <w:tcPr>
            <w:tcW w:w="1980" w:type="dxa"/>
            <w:vMerge/>
          </w:tcPr>
          <w:p w14:paraId="263CB1D8" w14:textId="77777777" w:rsidR="00472DFE" w:rsidRPr="00247D52" w:rsidRDefault="00472DFE">
            <w:pPr>
              <w:pStyle w:val="BodyText3"/>
              <w:jc w:val="center"/>
              <w:rPr>
                <w:b w:val="0"/>
              </w:rPr>
            </w:pPr>
          </w:p>
        </w:tc>
      </w:tr>
      <w:tr w:rsidR="00716801" w14:paraId="7E1CF02E" w14:textId="77777777">
        <w:tblPrEx>
          <w:tblCellMar>
            <w:top w:w="0" w:type="dxa"/>
            <w:bottom w:w="0" w:type="dxa"/>
          </w:tblCellMar>
        </w:tblPrEx>
        <w:tc>
          <w:tcPr>
            <w:tcW w:w="558" w:type="dxa"/>
          </w:tcPr>
          <w:p w14:paraId="10C020B0" w14:textId="77777777" w:rsidR="00716801" w:rsidRPr="00247D52" w:rsidRDefault="00716801" w:rsidP="003914CB">
            <w:pPr>
              <w:pStyle w:val="BodyText3"/>
              <w:jc w:val="center"/>
              <w:rPr>
                <w:b w:val="0"/>
              </w:rPr>
            </w:pPr>
            <w:r w:rsidRPr="00247D52">
              <w:rPr>
                <w:b w:val="0"/>
              </w:rPr>
              <w:t>1</w:t>
            </w:r>
          </w:p>
        </w:tc>
        <w:tc>
          <w:tcPr>
            <w:tcW w:w="2250" w:type="dxa"/>
          </w:tcPr>
          <w:p w14:paraId="35B2CC24" w14:textId="77777777" w:rsidR="00716801" w:rsidRPr="00247D52" w:rsidRDefault="00716801" w:rsidP="003914CB">
            <w:pPr>
              <w:pStyle w:val="BodyText3"/>
              <w:jc w:val="center"/>
              <w:rPr>
                <w:b w:val="0"/>
              </w:rPr>
            </w:pPr>
            <w:r w:rsidRPr="00247D52">
              <w:rPr>
                <w:b w:val="0"/>
              </w:rPr>
              <w:t>2</w:t>
            </w:r>
          </w:p>
        </w:tc>
        <w:tc>
          <w:tcPr>
            <w:tcW w:w="2700" w:type="dxa"/>
          </w:tcPr>
          <w:p w14:paraId="274E5C01" w14:textId="77777777" w:rsidR="00716801" w:rsidRPr="00247D52" w:rsidRDefault="00716801" w:rsidP="003914CB">
            <w:pPr>
              <w:pStyle w:val="BodyText3"/>
              <w:jc w:val="center"/>
              <w:rPr>
                <w:b w:val="0"/>
              </w:rPr>
            </w:pPr>
            <w:r w:rsidRPr="00247D52">
              <w:rPr>
                <w:b w:val="0"/>
              </w:rPr>
              <w:t>3</w:t>
            </w:r>
          </w:p>
        </w:tc>
        <w:tc>
          <w:tcPr>
            <w:tcW w:w="1620" w:type="dxa"/>
          </w:tcPr>
          <w:p w14:paraId="042C6922" w14:textId="77777777" w:rsidR="00716801" w:rsidRPr="00247D52" w:rsidRDefault="00716801" w:rsidP="003914CB">
            <w:pPr>
              <w:pStyle w:val="BodyText3"/>
              <w:jc w:val="center"/>
              <w:rPr>
                <w:b w:val="0"/>
              </w:rPr>
            </w:pPr>
            <w:r w:rsidRPr="00247D52">
              <w:rPr>
                <w:b w:val="0"/>
              </w:rPr>
              <w:t>4</w:t>
            </w:r>
          </w:p>
        </w:tc>
        <w:tc>
          <w:tcPr>
            <w:tcW w:w="1980" w:type="dxa"/>
          </w:tcPr>
          <w:p w14:paraId="36C9FDDE" w14:textId="77777777" w:rsidR="00716801" w:rsidRPr="00247D52" w:rsidRDefault="00716801" w:rsidP="003914CB">
            <w:pPr>
              <w:pStyle w:val="BodyText3"/>
              <w:jc w:val="center"/>
              <w:rPr>
                <w:b w:val="0"/>
              </w:rPr>
            </w:pPr>
            <w:r w:rsidRPr="00247D52">
              <w:rPr>
                <w:b w:val="0"/>
              </w:rPr>
              <w:t>5</w:t>
            </w:r>
          </w:p>
        </w:tc>
      </w:tr>
      <w:tr w:rsidR="00716801" w14:paraId="131AC64A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58" w:type="dxa"/>
          </w:tcPr>
          <w:p w14:paraId="3737204E" w14:textId="77777777" w:rsidR="00716801" w:rsidRPr="00247D52" w:rsidRDefault="00A663A0">
            <w:pPr>
              <w:pStyle w:val="BodyText3"/>
              <w:jc w:val="center"/>
              <w:rPr>
                <w:b w:val="0"/>
              </w:rPr>
            </w:pPr>
            <w:r>
              <w:rPr>
                <w:b w:val="0"/>
              </w:rPr>
              <w:t>1.</w:t>
            </w:r>
          </w:p>
        </w:tc>
        <w:tc>
          <w:tcPr>
            <w:tcW w:w="2250" w:type="dxa"/>
          </w:tcPr>
          <w:p w14:paraId="58DF1319" w14:textId="77777777" w:rsidR="00716801" w:rsidRPr="00A663A0" w:rsidRDefault="00A663A0" w:rsidP="00A663A0">
            <w:pPr>
              <w:pStyle w:val="BodyText3"/>
            </w:pPr>
            <w:bookmarkStart w:id="3" w:name="dname1"/>
            <w:r w:rsidRPr="00A663A0">
              <w:t>{dname1}</w:t>
            </w:r>
            <w:bookmarkEnd w:id="3"/>
          </w:p>
        </w:tc>
        <w:tc>
          <w:tcPr>
            <w:tcW w:w="2700" w:type="dxa"/>
          </w:tcPr>
          <w:p w14:paraId="00EC79DB" w14:textId="77777777" w:rsidR="00716801" w:rsidRPr="00CC4B5A" w:rsidRDefault="00CC4B5A" w:rsidP="00A663A0">
            <w:pPr>
              <w:pStyle w:val="BodyText3"/>
            </w:pPr>
            <w:bookmarkStart w:id="4" w:name="daddress1"/>
            <w:r w:rsidRPr="00CC4B5A">
              <w:t>{daddress1}</w:t>
            </w:r>
            <w:bookmarkEnd w:id="4"/>
          </w:p>
        </w:tc>
        <w:tc>
          <w:tcPr>
            <w:tcW w:w="1620" w:type="dxa"/>
          </w:tcPr>
          <w:p w14:paraId="0B0B7CE3" w14:textId="77777777" w:rsidR="00716801" w:rsidRPr="00A663A0" w:rsidRDefault="00A663A0" w:rsidP="00A663A0">
            <w:pPr>
              <w:pStyle w:val="BodyText3"/>
            </w:pPr>
            <w:bookmarkStart w:id="5" w:name="ddob1"/>
            <w:r w:rsidRPr="00A663A0">
              <w:t>{ddob1}</w:t>
            </w:r>
            <w:bookmarkEnd w:id="5"/>
          </w:p>
        </w:tc>
        <w:tc>
          <w:tcPr>
            <w:tcW w:w="1980" w:type="dxa"/>
          </w:tcPr>
          <w:p w14:paraId="52C2B807" w14:textId="77777777" w:rsidR="00716801" w:rsidRPr="00A663A0" w:rsidRDefault="00A663A0" w:rsidP="00A663A0">
            <w:pPr>
              <w:pStyle w:val="BodyText3"/>
            </w:pPr>
            <w:bookmarkStart w:id="6" w:name="drelation1"/>
            <w:r w:rsidRPr="00A663A0">
              <w:t>{drelation1}</w:t>
            </w:r>
            <w:bookmarkEnd w:id="6"/>
          </w:p>
        </w:tc>
      </w:tr>
      <w:tr w:rsidR="00716801" w14:paraId="224C7170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58" w:type="dxa"/>
          </w:tcPr>
          <w:p w14:paraId="0535C9AC" w14:textId="77777777" w:rsidR="00716801" w:rsidRPr="00247D52" w:rsidRDefault="00A663A0">
            <w:pPr>
              <w:pStyle w:val="BodyText3"/>
              <w:jc w:val="center"/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2250" w:type="dxa"/>
          </w:tcPr>
          <w:p w14:paraId="7B867537" w14:textId="77777777" w:rsidR="00716801" w:rsidRPr="00A663A0" w:rsidRDefault="00A663A0" w:rsidP="00A663A0">
            <w:pPr>
              <w:pStyle w:val="BodyText3"/>
            </w:pPr>
            <w:bookmarkStart w:id="7" w:name="dname2"/>
            <w:r w:rsidRPr="00A663A0">
              <w:t>{dname2}</w:t>
            </w:r>
            <w:bookmarkEnd w:id="7"/>
          </w:p>
        </w:tc>
        <w:tc>
          <w:tcPr>
            <w:tcW w:w="2700" w:type="dxa"/>
          </w:tcPr>
          <w:p w14:paraId="704BC5D9" w14:textId="77777777" w:rsidR="00716801" w:rsidRPr="00247D52" w:rsidRDefault="00CC4B5A" w:rsidP="00A663A0">
            <w:pPr>
              <w:pStyle w:val="BodyText3"/>
              <w:rPr>
                <w:b w:val="0"/>
              </w:rPr>
            </w:pPr>
            <w:bookmarkStart w:id="8" w:name="daddress2"/>
            <w:r w:rsidRPr="00CC4B5A">
              <w:t>{</w:t>
            </w:r>
            <w:r>
              <w:t>daddress2</w:t>
            </w:r>
            <w:r w:rsidRPr="00CC4B5A">
              <w:t>}</w:t>
            </w:r>
            <w:bookmarkEnd w:id="8"/>
          </w:p>
        </w:tc>
        <w:tc>
          <w:tcPr>
            <w:tcW w:w="1620" w:type="dxa"/>
          </w:tcPr>
          <w:p w14:paraId="25F2143D" w14:textId="77777777" w:rsidR="00716801" w:rsidRPr="00A663A0" w:rsidRDefault="00A663A0" w:rsidP="00A663A0">
            <w:pPr>
              <w:pStyle w:val="BodyText3"/>
              <w:rPr>
                <w:b w:val="0"/>
              </w:rPr>
            </w:pPr>
            <w:bookmarkStart w:id="9" w:name="ddob2"/>
            <w:r w:rsidRPr="00A663A0">
              <w:t>{ddob2}</w:t>
            </w:r>
            <w:bookmarkEnd w:id="9"/>
          </w:p>
        </w:tc>
        <w:tc>
          <w:tcPr>
            <w:tcW w:w="1980" w:type="dxa"/>
          </w:tcPr>
          <w:p w14:paraId="52FF2C1F" w14:textId="77777777" w:rsidR="00716801" w:rsidRPr="00A663A0" w:rsidRDefault="00A663A0" w:rsidP="00A663A0">
            <w:pPr>
              <w:pStyle w:val="BodyText3"/>
            </w:pPr>
            <w:bookmarkStart w:id="10" w:name="drelation2"/>
            <w:r w:rsidRPr="00A663A0">
              <w:t>{drelation2}</w:t>
            </w:r>
            <w:bookmarkEnd w:id="10"/>
          </w:p>
        </w:tc>
      </w:tr>
      <w:tr w:rsidR="00716801" w14:paraId="505D59EF" w14:textId="7777777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58" w:type="dxa"/>
          </w:tcPr>
          <w:p w14:paraId="69A896CC" w14:textId="77777777" w:rsidR="00716801" w:rsidRPr="00247D52" w:rsidRDefault="00A663A0">
            <w:pPr>
              <w:pStyle w:val="BodyText3"/>
              <w:jc w:val="center"/>
              <w:rPr>
                <w:b w:val="0"/>
              </w:rPr>
            </w:pPr>
            <w:r>
              <w:rPr>
                <w:b w:val="0"/>
              </w:rPr>
              <w:t>3.</w:t>
            </w:r>
          </w:p>
        </w:tc>
        <w:tc>
          <w:tcPr>
            <w:tcW w:w="2250" w:type="dxa"/>
          </w:tcPr>
          <w:p w14:paraId="03AE0A65" w14:textId="77777777" w:rsidR="00716801" w:rsidRPr="00A663A0" w:rsidRDefault="00A663A0" w:rsidP="00A663A0">
            <w:pPr>
              <w:pStyle w:val="BodyText3"/>
            </w:pPr>
            <w:bookmarkStart w:id="11" w:name="dname3"/>
            <w:r w:rsidRPr="00A663A0">
              <w:t>{dname3}</w:t>
            </w:r>
            <w:bookmarkEnd w:id="11"/>
          </w:p>
        </w:tc>
        <w:tc>
          <w:tcPr>
            <w:tcW w:w="2700" w:type="dxa"/>
          </w:tcPr>
          <w:p w14:paraId="46D188F3" w14:textId="77777777" w:rsidR="00716801" w:rsidRPr="00247D52" w:rsidRDefault="00CC4B5A" w:rsidP="00A663A0">
            <w:pPr>
              <w:pStyle w:val="BodyText3"/>
              <w:rPr>
                <w:b w:val="0"/>
              </w:rPr>
            </w:pPr>
            <w:bookmarkStart w:id="12" w:name="daddress3"/>
            <w:r w:rsidRPr="00CC4B5A">
              <w:t>{</w:t>
            </w:r>
            <w:r>
              <w:t>daddress3</w:t>
            </w:r>
            <w:r w:rsidRPr="00CC4B5A">
              <w:t>}</w:t>
            </w:r>
            <w:bookmarkEnd w:id="12"/>
          </w:p>
        </w:tc>
        <w:tc>
          <w:tcPr>
            <w:tcW w:w="1620" w:type="dxa"/>
          </w:tcPr>
          <w:p w14:paraId="6F7FBE52" w14:textId="77777777" w:rsidR="00716801" w:rsidRPr="00A663A0" w:rsidRDefault="00A663A0" w:rsidP="00A663A0">
            <w:pPr>
              <w:pStyle w:val="BodyText3"/>
            </w:pPr>
            <w:bookmarkStart w:id="13" w:name="ddob3"/>
            <w:r w:rsidRPr="00A663A0">
              <w:t>{ddob3}</w:t>
            </w:r>
            <w:bookmarkEnd w:id="13"/>
          </w:p>
        </w:tc>
        <w:tc>
          <w:tcPr>
            <w:tcW w:w="1980" w:type="dxa"/>
          </w:tcPr>
          <w:p w14:paraId="12B54D26" w14:textId="77777777" w:rsidR="00716801" w:rsidRPr="00A663A0" w:rsidRDefault="00A663A0" w:rsidP="00A663A0">
            <w:pPr>
              <w:pStyle w:val="BodyText3"/>
            </w:pPr>
            <w:bookmarkStart w:id="14" w:name="drelation3"/>
            <w:r w:rsidRPr="00A663A0">
              <w:t>{drelation3}</w:t>
            </w:r>
            <w:bookmarkEnd w:id="14"/>
          </w:p>
        </w:tc>
      </w:tr>
      <w:tr w:rsidR="00472DFE" w14:paraId="5A403451" w14:textId="77777777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558" w:type="dxa"/>
          </w:tcPr>
          <w:p w14:paraId="28500955" w14:textId="77777777" w:rsidR="00472DFE" w:rsidRPr="00247D52" w:rsidRDefault="00A663A0">
            <w:pPr>
              <w:pStyle w:val="BodyText3"/>
              <w:jc w:val="center"/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250" w:type="dxa"/>
          </w:tcPr>
          <w:p w14:paraId="2182BDC0" w14:textId="77777777" w:rsidR="00472DFE" w:rsidRPr="00A663A0" w:rsidRDefault="00A663A0" w:rsidP="00A663A0">
            <w:pPr>
              <w:pStyle w:val="BodyText3"/>
            </w:pPr>
            <w:bookmarkStart w:id="15" w:name="dname4"/>
            <w:r w:rsidRPr="00A663A0">
              <w:t>{dname4}</w:t>
            </w:r>
            <w:bookmarkEnd w:id="15"/>
          </w:p>
        </w:tc>
        <w:tc>
          <w:tcPr>
            <w:tcW w:w="2700" w:type="dxa"/>
          </w:tcPr>
          <w:p w14:paraId="2FB6273F" w14:textId="77777777" w:rsidR="00472DFE" w:rsidRPr="00247D52" w:rsidRDefault="00CC4B5A" w:rsidP="00A663A0">
            <w:pPr>
              <w:pStyle w:val="BodyText3"/>
              <w:rPr>
                <w:b w:val="0"/>
              </w:rPr>
            </w:pPr>
            <w:bookmarkStart w:id="16" w:name="daddress4"/>
            <w:r w:rsidRPr="00CC4B5A">
              <w:t>{</w:t>
            </w:r>
            <w:r>
              <w:t>daddress4</w:t>
            </w:r>
            <w:r w:rsidRPr="00CC4B5A">
              <w:t>}</w:t>
            </w:r>
            <w:bookmarkEnd w:id="16"/>
          </w:p>
        </w:tc>
        <w:tc>
          <w:tcPr>
            <w:tcW w:w="1620" w:type="dxa"/>
          </w:tcPr>
          <w:p w14:paraId="7A0C7413" w14:textId="77777777" w:rsidR="00472DFE" w:rsidRPr="00A663A0" w:rsidRDefault="00A663A0" w:rsidP="00A663A0">
            <w:pPr>
              <w:pStyle w:val="BodyText3"/>
            </w:pPr>
            <w:bookmarkStart w:id="17" w:name="ddob4"/>
            <w:r w:rsidRPr="00A663A0">
              <w:t>{ddob4}</w:t>
            </w:r>
            <w:bookmarkEnd w:id="17"/>
          </w:p>
        </w:tc>
        <w:tc>
          <w:tcPr>
            <w:tcW w:w="1980" w:type="dxa"/>
          </w:tcPr>
          <w:p w14:paraId="4ACDF516" w14:textId="77777777" w:rsidR="00472DFE" w:rsidRPr="00A663A0" w:rsidRDefault="00A663A0" w:rsidP="00A663A0">
            <w:pPr>
              <w:pStyle w:val="BodyText3"/>
            </w:pPr>
            <w:bookmarkStart w:id="18" w:name="drelation4"/>
            <w:r w:rsidRPr="00A663A0">
              <w:t>{drelation4}</w:t>
            </w:r>
            <w:bookmarkEnd w:id="18"/>
          </w:p>
        </w:tc>
      </w:tr>
      <w:tr w:rsidR="00196E4F" w14:paraId="12304F0E" w14:textId="77777777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558" w:type="dxa"/>
          </w:tcPr>
          <w:p w14:paraId="6C23F3C5" w14:textId="77777777" w:rsidR="00196E4F" w:rsidRDefault="00196E4F">
            <w:pPr>
              <w:pStyle w:val="BodyText3"/>
              <w:jc w:val="center"/>
              <w:rPr>
                <w:b w:val="0"/>
              </w:rPr>
            </w:pPr>
            <w:r>
              <w:rPr>
                <w:b w:val="0"/>
              </w:rPr>
              <w:t>5.</w:t>
            </w:r>
          </w:p>
        </w:tc>
        <w:tc>
          <w:tcPr>
            <w:tcW w:w="2250" w:type="dxa"/>
          </w:tcPr>
          <w:p w14:paraId="3A4BBF6F" w14:textId="77777777" w:rsidR="00196E4F" w:rsidRPr="00A663A0" w:rsidRDefault="00196E4F" w:rsidP="00A663A0">
            <w:pPr>
              <w:pStyle w:val="BodyText3"/>
            </w:pPr>
            <w:bookmarkStart w:id="19" w:name="dname5"/>
            <w:r>
              <w:t>{dname5}</w:t>
            </w:r>
            <w:bookmarkEnd w:id="19"/>
          </w:p>
        </w:tc>
        <w:tc>
          <w:tcPr>
            <w:tcW w:w="2700" w:type="dxa"/>
          </w:tcPr>
          <w:p w14:paraId="06FBCA56" w14:textId="77777777" w:rsidR="00196E4F" w:rsidRPr="00247D52" w:rsidRDefault="00CC4B5A" w:rsidP="00A663A0">
            <w:pPr>
              <w:pStyle w:val="BodyText3"/>
              <w:rPr>
                <w:b w:val="0"/>
              </w:rPr>
            </w:pPr>
            <w:bookmarkStart w:id="20" w:name="daddress5"/>
            <w:r w:rsidRPr="00CC4B5A">
              <w:t>{</w:t>
            </w:r>
            <w:r>
              <w:t>daddress5</w:t>
            </w:r>
            <w:r w:rsidRPr="00CC4B5A">
              <w:t>}</w:t>
            </w:r>
            <w:bookmarkEnd w:id="20"/>
          </w:p>
        </w:tc>
        <w:tc>
          <w:tcPr>
            <w:tcW w:w="1620" w:type="dxa"/>
          </w:tcPr>
          <w:p w14:paraId="048E03E3" w14:textId="77777777" w:rsidR="00196E4F" w:rsidRPr="00A663A0" w:rsidRDefault="001C703E" w:rsidP="00A663A0">
            <w:pPr>
              <w:pStyle w:val="BodyText3"/>
            </w:pPr>
            <w:bookmarkStart w:id="21" w:name="ddob5"/>
            <w:r w:rsidRPr="00A663A0">
              <w:t>{ddob</w:t>
            </w:r>
            <w:r>
              <w:t>5</w:t>
            </w:r>
            <w:r w:rsidRPr="00A663A0">
              <w:t>}</w:t>
            </w:r>
            <w:bookmarkEnd w:id="21"/>
          </w:p>
        </w:tc>
        <w:tc>
          <w:tcPr>
            <w:tcW w:w="1980" w:type="dxa"/>
          </w:tcPr>
          <w:p w14:paraId="5737C93F" w14:textId="77777777" w:rsidR="00196E4F" w:rsidRPr="00A663A0" w:rsidRDefault="001C703E" w:rsidP="00A663A0">
            <w:pPr>
              <w:pStyle w:val="BodyText3"/>
            </w:pPr>
            <w:bookmarkStart w:id="22" w:name="drelation5"/>
            <w:r w:rsidRPr="00A663A0">
              <w:t>{drelation</w:t>
            </w:r>
            <w:r>
              <w:t>5</w:t>
            </w:r>
            <w:r w:rsidRPr="00A663A0">
              <w:t>}</w:t>
            </w:r>
            <w:bookmarkEnd w:id="22"/>
          </w:p>
        </w:tc>
      </w:tr>
      <w:tr w:rsidR="00196E4F" w14:paraId="03393019" w14:textId="77777777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558" w:type="dxa"/>
          </w:tcPr>
          <w:p w14:paraId="62558568" w14:textId="77777777" w:rsidR="00196E4F" w:rsidRDefault="00196E4F">
            <w:pPr>
              <w:pStyle w:val="BodyText3"/>
              <w:jc w:val="center"/>
              <w:rPr>
                <w:b w:val="0"/>
              </w:rPr>
            </w:pPr>
            <w:r>
              <w:rPr>
                <w:b w:val="0"/>
              </w:rPr>
              <w:t>6.</w:t>
            </w:r>
          </w:p>
        </w:tc>
        <w:tc>
          <w:tcPr>
            <w:tcW w:w="2250" w:type="dxa"/>
          </w:tcPr>
          <w:p w14:paraId="05EBBEE7" w14:textId="77777777" w:rsidR="00196E4F" w:rsidRPr="00A663A0" w:rsidRDefault="00D253F1" w:rsidP="00A663A0">
            <w:pPr>
              <w:pStyle w:val="BodyText3"/>
            </w:pPr>
            <w:bookmarkStart w:id="23" w:name="dname6"/>
            <w:r>
              <w:t>{dname6}</w:t>
            </w:r>
            <w:bookmarkEnd w:id="23"/>
          </w:p>
        </w:tc>
        <w:tc>
          <w:tcPr>
            <w:tcW w:w="2700" w:type="dxa"/>
          </w:tcPr>
          <w:p w14:paraId="40074869" w14:textId="77777777" w:rsidR="00196E4F" w:rsidRPr="00247D52" w:rsidRDefault="00CC4B5A" w:rsidP="00A663A0">
            <w:pPr>
              <w:pStyle w:val="BodyText3"/>
              <w:rPr>
                <w:b w:val="0"/>
              </w:rPr>
            </w:pPr>
            <w:bookmarkStart w:id="24" w:name="daddress6"/>
            <w:r w:rsidRPr="00CC4B5A">
              <w:t>{</w:t>
            </w:r>
            <w:r>
              <w:t>daddress6</w:t>
            </w:r>
            <w:r w:rsidRPr="00CC4B5A">
              <w:t>}</w:t>
            </w:r>
            <w:bookmarkEnd w:id="24"/>
          </w:p>
        </w:tc>
        <w:tc>
          <w:tcPr>
            <w:tcW w:w="1620" w:type="dxa"/>
          </w:tcPr>
          <w:p w14:paraId="7271A93A" w14:textId="77777777" w:rsidR="00196E4F" w:rsidRPr="00A663A0" w:rsidRDefault="00D253F1" w:rsidP="00A663A0">
            <w:pPr>
              <w:pStyle w:val="BodyText3"/>
            </w:pPr>
            <w:bookmarkStart w:id="25" w:name="ddob6"/>
            <w:r w:rsidRPr="00A663A0">
              <w:t>{ddob</w:t>
            </w:r>
            <w:r>
              <w:t>6</w:t>
            </w:r>
            <w:r w:rsidRPr="00A663A0">
              <w:t>}</w:t>
            </w:r>
            <w:bookmarkEnd w:id="25"/>
          </w:p>
        </w:tc>
        <w:tc>
          <w:tcPr>
            <w:tcW w:w="1980" w:type="dxa"/>
          </w:tcPr>
          <w:p w14:paraId="0D76020C" w14:textId="77777777" w:rsidR="00196E4F" w:rsidRPr="00A663A0" w:rsidRDefault="00D253F1" w:rsidP="00A663A0">
            <w:pPr>
              <w:pStyle w:val="BodyText3"/>
            </w:pPr>
            <w:bookmarkStart w:id="26" w:name="drelation6"/>
            <w:r w:rsidRPr="00A663A0">
              <w:t>{drelation</w:t>
            </w:r>
            <w:r>
              <w:t>6</w:t>
            </w:r>
            <w:r w:rsidRPr="00A663A0">
              <w:t>}</w:t>
            </w:r>
            <w:bookmarkEnd w:id="26"/>
          </w:p>
        </w:tc>
      </w:tr>
    </w:tbl>
    <w:p w14:paraId="43F6E93A" w14:textId="77777777" w:rsidR="009C791E" w:rsidRDefault="00314801" w:rsidP="00314801">
      <w:pPr>
        <w:pStyle w:val="BodyText3"/>
        <w:jc w:val="both"/>
        <w:rPr>
          <w:b w:val="0"/>
          <w:sz w:val="20"/>
        </w:rPr>
      </w:pPr>
      <w:r>
        <w:rPr>
          <w:b w:val="0"/>
          <w:sz w:val="20"/>
        </w:rPr>
        <w:t xml:space="preserve">        </w:t>
      </w:r>
      <w:r w:rsidR="009C791E">
        <w:rPr>
          <w:b w:val="0"/>
          <w:sz w:val="20"/>
        </w:rPr>
        <w:t xml:space="preserve">* Certified that I have no family, as defined in para 2 (vii) of Employees’ Pension Scheme, 1995 and should I acquire a </w:t>
      </w:r>
      <w:r w:rsidR="00472DFE">
        <w:rPr>
          <w:b w:val="0"/>
          <w:sz w:val="20"/>
        </w:rPr>
        <w:t>F</w:t>
      </w:r>
      <w:r w:rsidR="009C791E">
        <w:rPr>
          <w:b w:val="0"/>
          <w:sz w:val="20"/>
        </w:rPr>
        <w:t xml:space="preserve">amily hereafter I shall furnish </w:t>
      </w:r>
      <w:r w:rsidR="00F826DD">
        <w:rPr>
          <w:b w:val="0"/>
          <w:sz w:val="20"/>
        </w:rPr>
        <w:t>P</w:t>
      </w:r>
      <w:r w:rsidR="009C791E">
        <w:rPr>
          <w:b w:val="0"/>
          <w:sz w:val="20"/>
        </w:rPr>
        <w:t xml:space="preserve">articulars thereon in the above </w:t>
      </w:r>
      <w:r w:rsidR="00472DFE">
        <w:rPr>
          <w:b w:val="0"/>
          <w:sz w:val="20"/>
        </w:rPr>
        <w:t>F</w:t>
      </w:r>
      <w:r w:rsidR="009C791E">
        <w:rPr>
          <w:b w:val="0"/>
          <w:sz w:val="20"/>
        </w:rPr>
        <w:t>orm.</w:t>
      </w:r>
    </w:p>
    <w:p w14:paraId="725E2E1C" w14:textId="77777777" w:rsidR="009C791E" w:rsidRDefault="009C791E">
      <w:pPr>
        <w:pStyle w:val="BodyText3"/>
        <w:jc w:val="both"/>
        <w:rPr>
          <w:b w:val="0"/>
          <w:sz w:val="20"/>
        </w:rPr>
      </w:pPr>
    </w:p>
    <w:p w14:paraId="221BE96D" w14:textId="77777777" w:rsidR="009C791E" w:rsidRDefault="00472DFE" w:rsidP="00472DFE">
      <w:pPr>
        <w:pStyle w:val="BodyText3"/>
        <w:jc w:val="both"/>
        <w:rPr>
          <w:b w:val="0"/>
          <w:sz w:val="20"/>
        </w:rPr>
      </w:pPr>
      <w:r>
        <w:rPr>
          <w:b w:val="0"/>
          <w:sz w:val="20"/>
        </w:rPr>
        <w:t xml:space="preserve">         </w:t>
      </w:r>
      <w:r w:rsidR="009C791E">
        <w:rPr>
          <w:b w:val="0"/>
          <w:sz w:val="20"/>
        </w:rPr>
        <w:t xml:space="preserve">I hereby </w:t>
      </w:r>
      <w:r>
        <w:rPr>
          <w:b w:val="0"/>
          <w:sz w:val="20"/>
        </w:rPr>
        <w:t>N</w:t>
      </w:r>
      <w:r w:rsidR="009C791E">
        <w:rPr>
          <w:b w:val="0"/>
          <w:sz w:val="20"/>
        </w:rPr>
        <w:t>ominate the following person for receiving the monthly</w:t>
      </w:r>
      <w:r>
        <w:rPr>
          <w:b w:val="0"/>
          <w:sz w:val="20"/>
        </w:rPr>
        <w:t xml:space="preserve"> Widow</w:t>
      </w:r>
      <w:r w:rsidR="009C791E">
        <w:rPr>
          <w:b w:val="0"/>
          <w:sz w:val="20"/>
        </w:rPr>
        <w:t xml:space="preserve"> Pension </w:t>
      </w:r>
      <w:r>
        <w:rPr>
          <w:b w:val="0"/>
          <w:sz w:val="20"/>
        </w:rPr>
        <w:t>[A</w:t>
      </w:r>
      <w:r w:rsidR="009C791E">
        <w:rPr>
          <w:b w:val="0"/>
          <w:sz w:val="20"/>
        </w:rPr>
        <w:t>dmissible under para 16(2)(g)(i) &amp; (ii)</w:t>
      </w:r>
      <w:r>
        <w:rPr>
          <w:b w:val="0"/>
          <w:sz w:val="20"/>
        </w:rPr>
        <w:t>]</w:t>
      </w:r>
      <w:r w:rsidR="009C791E">
        <w:rPr>
          <w:b w:val="0"/>
          <w:sz w:val="20"/>
        </w:rPr>
        <w:t xml:space="preserve"> in the event of my </w:t>
      </w:r>
      <w:r w:rsidR="00F10A13">
        <w:rPr>
          <w:b w:val="0"/>
          <w:sz w:val="20"/>
        </w:rPr>
        <w:t>D</w:t>
      </w:r>
      <w:r w:rsidR="009C791E">
        <w:rPr>
          <w:b w:val="0"/>
          <w:sz w:val="20"/>
        </w:rPr>
        <w:t xml:space="preserve">eath without leaving any eligible </w:t>
      </w:r>
      <w:r>
        <w:rPr>
          <w:b w:val="0"/>
          <w:sz w:val="20"/>
        </w:rPr>
        <w:t>F</w:t>
      </w:r>
      <w:r w:rsidR="009C791E">
        <w:rPr>
          <w:b w:val="0"/>
          <w:sz w:val="20"/>
        </w:rPr>
        <w:t xml:space="preserve">amily </w:t>
      </w:r>
      <w:r>
        <w:rPr>
          <w:b w:val="0"/>
          <w:sz w:val="20"/>
        </w:rPr>
        <w:t>M</w:t>
      </w:r>
      <w:r w:rsidR="009C791E">
        <w:rPr>
          <w:b w:val="0"/>
          <w:sz w:val="20"/>
        </w:rPr>
        <w:t xml:space="preserve">ember for receiving </w:t>
      </w:r>
      <w:r w:rsidR="00894A85">
        <w:rPr>
          <w:b w:val="0"/>
          <w:sz w:val="20"/>
        </w:rPr>
        <w:t>P</w:t>
      </w:r>
      <w:r w:rsidR="009C791E">
        <w:rPr>
          <w:b w:val="0"/>
          <w:sz w:val="20"/>
        </w:rPr>
        <w:t>ension.</w:t>
      </w:r>
    </w:p>
    <w:p w14:paraId="23D6BAD0" w14:textId="77777777" w:rsidR="009C791E" w:rsidRDefault="009C791E">
      <w:pPr>
        <w:pStyle w:val="BodyText3"/>
        <w:jc w:val="both"/>
        <w:rPr>
          <w:b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8"/>
        <w:gridCol w:w="1800"/>
        <w:gridCol w:w="2070"/>
      </w:tblGrid>
      <w:tr w:rsidR="009C791E" w14:paraId="3D53F5E3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238" w:type="dxa"/>
            <w:vAlign w:val="center"/>
          </w:tcPr>
          <w:p w14:paraId="7FC98A96" w14:textId="77777777" w:rsidR="009C791E" w:rsidRPr="00514791" w:rsidRDefault="009C791E" w:rsidP="00201AEB">
            <w:pPr>
              <w:pStyle w:val="BodyText3"/>
              <w:jc w:val="center"/>
              <w:rPr>
                <w:b w:val="0"/>
              </w:rPr>
            </w:pPr>
            <w:r w:rsidRPr="00514791">
              <w:rPr>
                <w:b w:val="0"/>
              </w:rPr>
              <w:t>Name &amp; Address of the nominee</w:t>
            </w:r>
          </w:p>
        </w:tc>
        <w:tc>
          <w:tcPr>
            <w:tcW w:w="1800" w:type="dxa"/>
            <w:vAlign w:val="center"/>
          </w:tcPr>
          <w:p w14:paraId="71D69234" w14:textId="77777777" w:rsidR="009C791E" w:rsidRPr="00514791" w:rsidRDefault="009C791E" w:rsidP="00201AEB">
            <w:pPr>
              <w:pStyle w:val="BodyText3"/>
              <w:jc w:val="center"/>
              <w:rPr>
                <w:b w:val="0"/>
              </w:rPr>
            </w:pPr>
            <w:r w:rsidRPr="00514791">
              <w:rPr>
                <w:b w:val="0"/>
              </w:rPr>
              <w:t>Date of Birth</w:t>
            </w:r>
          </w:p>
        </w:tc>
        <w:tc>
          <w:tcPr>
            <w:tcW w:w="2070" w:type="dxa"/>
            <w:vAlign w:val="center"/>
          </w:tcPr>
          <w:p w14:paraId="4FB3BC84" w14:textId="77777777" w:rsidR="009C791E" w:rsidRPr="00514791" w:rsidRDefault="009C791E" w:rsidP="00201AEB">
            <w:pPr>
              <w:pStyle w:val="BodyText3"/>
              <w:jc w:val="center"/>
              <w:rPr>
                <w:b w:val="0"/>
              </w:rPr>
            </w:pPr>
            <w:r w:rsidRPr="00514791">
              <w:rPr>
                <w:b w:val="0"/>
              </w:rPr>
              <w:t>Relationship with</w:t>
            </w:r>
            <w:r w:rsidR="00201AEB" w:rsidRPr="00514791">
              <w:rPr>
                <w:b w:val="0"/>
              </w:rPr>
              <w:t xml:space="preserve">      the</w:t>
            </w:r>
            <w:r w:rsidRPr="00514791">
              <w:rPr>
                <w:b w:val="0"/>
              </w:rPr>
              <w:t xml:space="preserve"> member</w:t>
            </w:r>
          </w:p>
        </w:tc>
      </w:tr>
      <w:tr w:rsidR="009C791E" w14:paraId="6940FA47" w14:textId="77777777">
        <w:tblPrEx>
          <w:tblCellMar>
            <w:top w:w="0" w:type="dxa"/>
            <w:bottom w:w="0" w:type="dxa"/>
          </w:tblCellMar>
        </w:tblPrEx>
        <w:trPr>
          <w:trHeight w:val="1925"/>
        </w:trPr>
        <w:tc>
          <w:tcPr>
            <w:tcW w:w="5238" w:type="dxa"/>
          </w:tcPr>
          <w:p w14:paraId="520FC0D5" w14:textId="77777777" w:rsidR="00425A61" w:rsidRDefault="00425A61">
            <w:pPr>
              <w:pStyle w:val="BodyText3"/>
              <w:jc w:val="bot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Dhiraj Singh Bhandari</w:t>
            </w:r>
          </w:p>
          <w:p w14:paraId="532E38EA" w14:textId="77777777" w:rsidR="00425A61" w:rsidRDefault="00425A61">
            <w:pPr>
              <w:pStyle w:val="BodyText3"/>
              <w:jc w:val="bot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177 Sec 3 </w:t>
            </w:r>
            <w:proofErr w:type="spellStart"/>
            <w:r>
              <w:rPr>
                <w:b w:val="0"/>
                <w:sz w:val="20"/>
              </w:rPr>
              <w:t>Jagriti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Vihar</w:t>
            </w:r>
            <w:proofErr w:type="spellEnd"/>
            <w:r>
              <w:rPr>
                <w:b w:val="0"/>
                <w:sz w:val="20"/>
              </w:rPr>
              <w:t xml:space="preserve"> Meerut</w:t>
            </w:r>
          </w:p>
          <w:p w14:paraId="2956E3BC" w14:textId="77777777" w:rsidR="00425A61" w:rsidRDefault="00425A61">
            <w:pPr>
              <w:pStyle w:val="BodyText3"/>
              <w:jc w:val="bot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Uttar Pradesh</w:t>
            </w:r>
          </w:p>
          <w:p w14:paraId="590CC873" w14:textId="13E55774" w:rsidR="00425A61" w:rsidRDefault="00425A61">
            <w:pPr>
              <w:pStyle w:val="BodyText3"/>
              <w:jc w:val="bot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250004</w:t>
            </w:r>
          </w:p>
        </w:tc>
        <w:tc>
          <w:tcPr>
            <w:tcW w:w="1800" w:type="dxa"/>
          </w:tcPr>
          <w:p w14:paraId="5A72CC73" w14:textId="600F40B4" w:rsidR="009C791E" w:rsidRDefault="00425A61">
            <w:pPr>
              <w:pStyle w:val="BodyText3"/>
              <w:jc w:val="both"/>
              <w:rPr>
                <w:sz w:val="20"/>
              </w:rPr>
            </w:pPr>
            <w:r>
              <w:rPr>
                <w:sz w:val="20"/>
              </w:rPr>
              <w:t>01 Jan 1996</w:t>
            </w:r>
          </w:p>
        </w:tc>
        <w:tc>
          <w:tcPr>
            <w:tcW w:w="2070" w:type="dxa"/>
          </w:tcPr>
          <w:p w14:paraId="011A4E78" w14:textId="6974DDF2" w:rsidR="009C791E" w:rsidRDefault="00425A61">
            <w:pPr>
              <w:pStyle w:val="BodyText3"/>
              <w:jc w:val="bot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Brother</w:t>
            </w:r>
          </w:p>
        </w:tc>
      </w:tr>
    </w:tbl>
    <w:p w14:paraId="7CCE67D5" w14:textId="77777777" w:rsidR="009C791E" w:rsidRDefault="009C791E">
      <w:pPr>
        <w:pStyle w:val="BodyText3"/>
        <w:jc w:val="both"/>
        <w:rPr>
          <w:b w:val="0"/>
        </w:rPr>
      </w:pPr>
    </w:p>
    <w:p w14:paraId="15724D38" w14:textId="0D09A9D5" w:rsidR="009C791E" w:rsidRDefault="009C791E">
      <w:pPr>
        <w:pStyle w:val="BodyText3"/>
        <w:jc w:val="both"/>
        <w:rPr>
          <w:b w:val="0"/>
          <w:sz w:val="20"/>
        </w:rPr>
      </w:pPr>
      <w:proofErr w:type="gramStart"/>
      <w:r>
        <w:rPr>
          <w:b w:val="0"/>
          <w:sz w:val="20"/>
        </w:rPr>
        <w:t>Date :</w:t>
      </w:r>
      <w:proofErr w:type="gramEnd"/>
      <w:r>
        <w:rPr>
          <w:b w:val="0"/>
          <w:sz w:val="20"/>
        </w:rPr>
        <w:t xml:space="preserve"> </w:t>
      </w:r>
      <w:r w:rsidR="00425A61">
        <w:rPr>
          <w:sz w:val="20"/>
        </w:rPr>
        <w:t xml:space="preserve">07 Oct 2021                                                                               </w:t>
      </w:r>
      <w:r w:rsidR="00425A61" w:rsidRPr="00155065">
        <w:rPr>
          <w:noProof/>
        </w:rPr>
        <w:pict w14:anchorId="3727CDA9">
          <v:shape id="_x0000_i1026" type="#_x0000_t75" style="width:169.2pt;height:38.4pt;visibility:visible">
            <v:imagedata r:id="rId7" o:title=""/>
          </v:shape>
        </w:pict>
      </w:r>
    </w:p>
    <w:p w14:paraId="5D09141D" w14:textId="77777777" w:rsidR="00514791" w:rsidRDefault="00514791">
      <w:pPr>
        <w:pStyle w:val="BodyText3"/>
        <w:jc w:val="both"/>
        <w:rPr>
          <w:b w:val="0"/>
          <w:sz w:val="20"/>
        </w:rPr>
      </w:pPr>
    </w:p>
    <w:p w14:paraId="40559445" w14:textId="77777777" w:rsidR="00514791" w:rsidRDefault="00514791">
      <w:pPr>
        <w:pStyle w:val="BodyText3"/>
        <w:jc w:val="both"/>
        <w:rPr>
          <w:b w:val="0"/>
          <w:sz w:val="20"/>
        </w:rPr>
      </w:pPr>
    </w:p>
    <w:p w14:paraId="2E25FEF2" w14:textId="77777777" w:rsidR="009C791E" w:rsidRDefault="009C791E" w:rsidP="00514791">
      <w:pPr>
        <w:pStyle w:val="BodyText3"/>
        <w:jc w:val="both"/>
        <w:rPr>
          <w:b w:val="0"/>
          <w:sz w:val="20"/>
        </w:rPr>
      </w:pPr>
      <w:r>
        <w:rPr>
          <w:b w:val="0"/>
          <w:sz w:val="20"/>
        </w:rPr>
        <w:t>*Strike out whichever is not applicable.</w:t>
      </w:r>
      <w:r>
        <w:rPr>
          <w:b w:val="0"/>
          <w:sz w:val="20"/>
        </w:rPr>
        <w:tab/>
        <w:t xml:space="preserve">              </w:t>
      </w:r>
      <w:r w:rsidR="00514791">
        <w:rPr>
          <w:b w:val="0"/>
          <w:sz w:val="20"/>
        </w:rPr>
        <w:t xml:space="preserve">          </w:t>
      </w:r>
      <w:r>
        <w:rPr>
          <w:b w:val="0"/>
          <w:sz w:val="20"/>
        </w:rPr>
        <w:t xml:space="preserve">  Signature or </w:t>
      </w:r>
      <w:r w:rsidR="00675B37">
        <w:rPr>
          <w:b w:val="0"/>
          <w:sz w:val="20"/>
        </w:rPr>
        <w:t>T</w:t>
      </w:r>
      <w:r>
        <w:rPr>
          <w:b w:val="0"/>
          <w:sz w:val="20"/>
        </w:rPr>
        <w:t xml:space="preserve">humb </w:t>
      </w:r>
      <w:r w:rsidR="00675B37">
        <w:rPr>
          <w:b w:val="0"/>
          <w:sz w:val="20"/>
        </w:rPr>
        <w:t>I</w:t>
      </w:r>
      <w:r>
        <w:rPr>
          <w:b w:val="0"/>
          <w:sz w:val="20"/>
        </w:rPr>
        <w:t xml:space="preserve">mpression of the </w:t>
      </w:r>
      <w:r w:rsidR="00675B37">
        <w:rPr>
          <w:b w:val="0"/>
          <w:sz w:val="20"/>
        </w:rPr>
        <w:t>S</w:t>
      </w:r>
      <w:r>
        <w:rPr>
          <w:b w:val="0"/>
          <w:sz w:val="20"/>
        </w:rPr>
        <w:t>ubscriber</w:t>
      </w:r>
    </w:p>
    <w:p w14:paraId="02B268A1" w14:textId="77777777" w:rsidR="009C791E" w:rsidRDefault="009C791E">
      <w:pPr>
        <w:pStyle w:val="BodyText3"/>
        <w:ind w:left="3600" w:firstLine="720"/>
        <w:jc w:val="both"/>
        <w:rPr>
          <w:b w:val="0"/>
          <w:sz w:val="20"/>
        </w:rPr>
      </w:pPr>
    </w:p>
    <w:p w14:paraId="11648C62" w14:textId="77777777" w:rsidR="009C791E" w:rsidRDefault="009C791E">
      <w:pPr>
        <w:pStyle w:val="BodyText3"/>
        <w:jc w:val="center"/>
        <w:rPr>
          <w:color w:val="FFFFFF"/>
        </w:rPr>
      </w:pPr>
      <w:r>
        <w:rPr>
          <w:color w:val="FFFFFF"/>
          <w:highlight w:val="black"/>
        </w:rPr>
        <w:t>CERTIFICATE BY EMPLOYER</w:t>
      </w:r>
    </w:p>
    <w:p w14:paraId="596A3F4E" w14:textId="77777777" w:rsidR="009C791E" w:rsidRDefault="009C791E">
      <w:pPr>
        <w:pStyle w:val="BodyText3"/>
      </w:pPr>
    </w:p>
    <w:p w14:paraId="5C0B6A8D" w14:textId="77777777" w:rsidR="009C791E" w:rsidRDefault="009C791E" w:rsidP="00514791">
      <w:pPr>
        <w:pStyle w:val="BodyText3"/>
        <w:ind w:firstLine="720"/>
        <w:jc w:val="both"/>
        <w:rPr>
          <w:b w:val="0"/>
          <w:sz w:val="20"/>
        </w:rPr>
      </w:pPr>
      <w:r>
        <w:rPr>
          <w:b w:val="0"/>
          <w:sz w:val="20"/>
        </w:rPr>
        <w:t xml:space="preserve">Certified that the above </w:t>
      </w:r>
      <w:r w:rsidR="00514791">
        <w:rPr>
          <w:b w:val="0"/>
          <w:sz w:val="20"/>
        </w:rPr>
        <w:t>D</w:t>
      </w:r>
      <w:r>
        <w:rPr>
          <w:b w:val="0"/>
          <w:sz w:val="20"/>
        </w:rPr>
        <w:t xml:space="preserve">eclaration and </w:t>
      </w:r>
      <w:r w:rsidR="00514791">
        <w:rPr>
          <w:b w:val="0"/>
          <w:sz w:val="20"/>
        </w:rPr>
        <w:t>N</w:t>
      </w:r>
      <w:r>
        <w:rPr>
          <w:b w:val="0"/>
          <w:sz w:val="20"/>
        </w:rPr>
        <w:t xml:space="preserve">omination has been </w:t>
      </w:r>
      <w:r w:rsidR="00514791">
        <w:rPr>
          <w:b w:val="0"/>
          <w:sz w:val="20"/>
        </w:rPr>
        <w:t>S</w:t>
      </w:r>
      <w:r>
        <w:rPr>
          <w:b w:val="0"/>
          <w:sz w:val="20"/>
        </w:rPr>
        <w:t xml:space="preserve">igned / </w:t>
      </w:r>
      <w:r w:rsidR="00514791">
        <w:rPr>
          <w:b w:val="0"/>
          <w:sz w:val="20"/>
        </w:rPr>
        <w:t>I</w:t>
      </w:r>
      <w:r>
        <w:rPr>
          <w:b w:val="0"/>
          <w:sz w:val="20"/>
        </w:rPr>
        <w:t>mpressed before me by</w:t>
      </w:r>
    </w:p>
    <w:p w14:paraId="3D038D8C" w14:textId="77777777" w:rsidR="00514791" w:rsidRDefault="009C791E">
      <w:pPr>
        <w:pStyle w:val="BodyText3"/>
        <w:jc w:val="both"/>
        <w:rPr>
          <w:b w:val="0"/>
          <w:sz w:val="20"/>
          <w:u w:val="single"/>
        </w:rPr>
      </w:pPr>
      <w:r>
        <w:rPr>
          <w:b w:val="0"/>
          <w:sz w:val="20"/>
        </w:rPr>
        <w:t xml:space="preserve">Shri/Smt./Kum </w:t>
      </w:r>
      <w:bookmarkStart w:id="27" w:name="name3"/>
      <w:r>
        <w:rPr>
          <w:sz w:val="20"/>
          <w:u w:val="single"/>
        </w:rPr>
        <w:t>{name3}</w:t>
      </w:r>
      <w:bookmarkEnd w:id="27"/>
      <w:r>
        <w:rPr>
          <w:b w:val="0"/>
          <w:sz w:val="20"/>
          <w:u w:val="single"/>
        </w:rPr>
        <w:t xml:space="preserve"> </w:t>
      </w:r>
    </w:p>
    <w:p w14:paraId="4C5A0408" w14:textId="77777777" w:rsidR="00A319CF" w:rsidRDefault="009C791E" w:rsidP="00A319CF">
      <w:pPr>
        <w:pStyle w:val="BodyText3"/>
        <w:jc w:val="both"/>
        <w:rPr>
          <w:b w:val="0"/>
          <w:sz w:val="20"/>
        </w:rPr>
      </w:pPr>
      <w:r>
        <w:rPr>
          <w:b w:val="0"/>
          <w:sz w:val="20"/>
        </w:rPr>
        <w:t>employed in my establishment after he / she has read the entries/entries have been read over to him / her by me and got confirmed by him / her.</w:t>
      </w:r>
      <w:r w:rsidR="00A319CF">
        <w:rPr>
          <w:b w:val="0"/>
          <w:sz w:val="20"/>
        </w:rPr>
        <w:t xml:space="preserve"> </w:t>
      </w:r>
    </w:p>
    <w:p w14:paraId="34598E62" w14:textId="77777777" w:rsidR="009C791E" w:rsidRDefault="009C791E">
      <w:pPr>
        <w:pStyle w:val="BodyText3"/>
        <w:rPr>
          <w:b w:val="0"/>
          <w:sz w:val="20"/>
        </w:rPr>
      </w:pPr>
    </w:p>
    <w:p w14:paraId="6AB81985" w14:textId="77777777" w:rsidR="00A74B3C" w:rsidRDefault="00A319CF">
      <w:pPr>
        <w:pStyle w:val="BodyText3"/>
        <w:rPr>
          <w:b w:val="0"/>
          <w:sz w:val="20"/>
        </w:rPr>
      </w:pPr>
      <w:proofErr w:type="gramStart"/>
      <w:r>
        <w:rPr>
          <w:b w:val="0"/>
          <w:sz w:val="20"/>
        </w:rPr>
        <w:t>Place :</w:t>
      </w:r>
      <w:proofErr w:type="gramEnd"/>
      <w:r>
        <w:rPr>
          <w:b w:val="0"/>
          <w:sz w:val="20"/>
        </w:rPr>
        <w:t xml:space="preserve"> __________________</w:t>
      </w:r>
      <w:r w:rsidR="000E7DBD">
        <w:rPr>
          <w:b w:val="0"/>
          <w:sz w:val="20"/>
        </w:rPr>
        <w:t xml:space="preserve"> </w:t>
      </w:r>
    </w:p>
    <w:p w14:paraId="33B7EDF1" w14:textId="77777777" w:rsidR="00631121" w:rsidRDefault="000E7DBD">
      <w:pPr>
        <w:pStyle w:val="BodyText3"/>
        <w:rPr>
          <w:b w:val="0"/>
          <w:sz w:val="20"/>
        </w:rPr>
      </w:pPr>
      <w:r>
        <w:rPr>
          <w:b w:val="0"/>
          <w:sz w:val="20"/>
        </w:rPr>
        <w:tab/>
      </w:r>
      <w:r>
        <w:rPr>
          <w:b w:val="0"/>
          <w:sz w:val="20"/>
        </w:rPr>
        <w:tab/>
      </w:r>
      <w:r>
        <w:rPr>
          <w:b w:val="0"/>
          <w:sz w:val="20"/>
        </w:rPr>
        <w:tab/>
      </w:r>
      <w:r>
        <w:rPr>
          <w:b w:val="0"/>
          <w:sz w:val="20"/>
        </w:rPr>
        <w:tab/>
      </w:r>
      <w:r>
        <w:rPr>
          <w:b w:val="0"/>
          <w:sz w:val="20"/>
        </w:rPr>
        <w:tab/>
      </w:r>
      <w:r>
        <w:rPr>
          <w:b w:val="0"/>
          <w:sz w:val="20"/>
        </w:rPr>
        <w:tab/>
      </w:r>
    </w:p>
    <w:tbl>
      <w:tblPr>
        <w:tblpPr w:leftFromText="180" w:rightFromText="180" w:vertAnchor="text" w:horzAnchor="page" w:tblpX="6634" w:tblpY="117"/>
        <w:tblW w:w="0" w:type="auto"/>
        <w:tblLook w:val="0000" w:firstRow="0" w:lastRow="0" w:firstColumn="0" w:lastColumn="0" w:noHBand="0" w:noVBand="0"/>
      </w:tblPr>
      <w:tblGrid>
        <w:gridCol w:w="4662"/>
      </w:tblGrid>
      <w:tr w:rsidR="00A74B3C" w14:paraId="0849FACE" w14:textId="77777777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662" w:type="dxa"/>
            <w:vAlign w:val="center"/>
          </w:tcPr>
          <w:p w14:paraId="322FFC3C" w14:textId="77777777" w:rsidR="00A74B3C" w:rsidRDefault="00A74B3C" w:rsidP="00A74B3C">
            <w:pPr>
              <w:pStyle w:val="BodyText3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Signature of the Employer or other Authorised Officers      </w:t>
            </w:r>
            <w:proofErr w:type="gramStart"/>
            <w:r>
              <w:rPr>
                <w:b w:val="0"/>
                <w:sz w:val="20"/>
              </w:rPr>
              <w:t>of  the</w:t>
            </w:r>
            <w:proofErr w:type="gramEnd"/>
            <w:r>
              <w:rPr>
                <w:b w:val="0"/>
                <w:sz w:val="20"/>
              </w:rPr>
              <w:t xml:space="preserve"> Establishment Designation</w:t>
            </w:r>
          </w:p>
          <w:p w14:paraId="75EC60C9" w14:textId="77777777" w:rsidR="00A74B3C" w:rsidRDefault="00A74B3C" w:rsidP="00A74B3C">
            <w:pPr>
              <w:pStyle w:val="BodyText3"/>
              <w:jc w:val="center"/>
              <w:rPr>
                <w:b w:val="0"/>
                <w:sz w:val="20"/>
              </w:rPr>
            </w:pPr>
          </w:p>
        </w:tc>
      </w:tr>
    </w:tbl>
    <w:p w14:paraId="19276703" w14:textId="77777777" w:rsidR="00A777AE" w:rsidRDefault="00576567" w:rsidP="00A777AE">
      <w:pPr>
        <w:pStyle w:val="BodyText3"/>
        <w:rPr>
          <w:sz w:val="20"/>
          <w:u w:val="single"/>
        </w:rPr>
      </w:pPr>
      <w:proofErr w:type="gramStart"/>
      <w:r>
        <w:rPr>
          <w:b w:val="0"/>
          <w:sz w:val="20"/>
        </w:rPr>
        <w:t>Date :</w:t>
      </w:r>
      <w:proofErr w:type="gramEnd"/>
      <w:r>
        <w:rPr>
          <w:b w:val="0"/>
          <w:sz w:val="20"/>
        </w:rPr>
        <w:t xml:space="preserve"> </w:t>
      </w:r>
      <w:bookmarkStart w:id="28" w:name="date2"/>
      <w:r w:rsidR="0082780F" w:rsidRPr="00CB3B7D">
        <w:rPr>
          <w:sz w:val="20"/>
          <w:u w:val="single"/>
        </w:rPr>
        <w:t>{date2}</w:t>
      </w:r>
      <w:bookmarkEnd w:id="28"/>
    </w:p>
    <w:p w14:paraId="17A79E15" w14:textId="77777777" w:rsidR="00A777AE" w:rsidRDefault="00A777AE" w:rsidP="00A777AE">
      <w:pPr>
        <w:pStyle w:val="BodyText3"/>
        <w:rPr>
          <w:sz w:val="20"/>
          <w:u w:val="single"/>
        </w:rPr>
      </w:pPr>
    </w:p>
    <w:p w14:paraId="146843C1" w14:textId="77777777" w:rsidR="00631121" w:rsidRDefault="00631121" w:rsidP="00A777AE">
      <w:pPr>
        <w:pStyle w:val="BodyText3"/>
        <w:rPr>
          <w:b w:val="0"/>
          <w:sz w:val="20"/>
        </w:rPr>
      </w:pPr>
      <w:r>
        <w:rPr>
          <w:b w:val="0"/>
          <w:sz w:val="20"/>
        </w:rPr>
        <w:t xml:space="preserve">Name &amp; Address of the </w:t>
      </w:r>
    </w:p>
    <w:p w14:paraId="7EFBF875" w14:textId="77777777" w:rsidR="00631121" w:rsidRDefault="00631121" w:rsidP="00631121">
      <w:pPr>
        <w:pStyle w:val="BodyText3"/>
        <w:jc w:val="both"/>
        <w:rPr>
          <w:b w:val="0"/>
          <w:sz w:val="20"/>
        </w:rPr>
      </w:pPr>
      <w:r>
        <w:rPr>
          <w:b w:val="0"/>
          <w:sz w:val="20"/>
        </w:rPr>
        <w:t>Factory / Establishment Rubber stamp thereof.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00"/>
      </w:tblGrid>
      <w:tr w:rsidR="00A319CF" w14:paraId="4EAAB97D" w14:textId="77777777">
        <w:tblPrEx>
          <w:tblCellMar>
            <w:top w:w="0" w:type="dxa"/>
            <w:bottom w:w="0" w:type="dxa"/>
          </w:tblCellMar>
        </w:tblPrEx>
        <w:trPr>
          <w:trHeight w:val="1062"/>
        </w:trPr>
        <w:tc>
          <w:tcPr>
            <w:tcW w:w="4500" w:type="dxa"/>
          </w:tcPr>
          <w:p w14:paraId="2377AD4C" w14:textId="77777777" w:rsidR="00A319CF" w:rsidRPr="00576567" w:rsidRDefault="00A319CF" w:rsidP="00A319CF">
            <w:pPr>
              <w:pStyle w:val="BodyText3"/>
              <w:jc w:val="both"/>
              <w:rPr>
                <w:sz w:val="20"/>
              </w:rPr>
            </w:pPr>
            <w:bookmarkStart w:id="29" w:name="cname"/>
            <w:r w:rsidRPr="00576567">
              <w:rPr>
                <w:sz w:val="20"/>
              </w:rPr>
              <w:t>{cname}</w:t>
            </w:r>
            <w:bookmarkEnd w:id="29"/>
          </w:p>
          <w:p w14:paraId="413FFBC6" w14:textId="77777777" w:rsidR="00A319CF" w:rsidRPr="007F5681" w:rsidRDefault="00A319CF" w:rsidP="00A319CF">
            <w:pPr>
              <w:pStyle w:val="BodyText3"/>
              <w:jc w:val="both"/>
              <w:rPr>
                <w:sz w:val="20"/>
              </w:rPr>
            </w:pPr>
            <w:bookmarkStart w:id="30" w:name="caddress"/>
            <w:r w:rsidRPr="007F5681">
              <w:rPr>
                <w:sz w:val="20"/>
              </w:rPr>
              <w:t>{caddress}</w:t>
            </w:r>
            <w:bookmarkEnd w:id="30"/>
          </w:p>
        </w:tc>
      </w:tr>
    </w:tbl>
    <w:p w14:paraId="069AD318" w14:textId="77777777" w:rsidR="009C791E" w:rsidRDefault="009C791E" w:rsidP="00514791">
      <w:pPr>
        <w:pStyle w:val="BodyText3"/>
        <w:jc w:val="both"/>
      </w:pPr>
    </w:p>
    <w:sectPr w:rsidR="009C791E" w:rsidSect="005C68A8">
      <w:pgSz w:w="11909" w:h="16834" w:code="9"/>
      <w:pgMar w:top="720" w:right="1019" w:bottom="85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9731B" w14:textId="77777777" w:rsidR="00425A61" w:rsidRDefault="00425A61">
      <w:r>
        <w:separator/>
      </w:r>
    </w:p>
  </w:endnote>
  <w:endnote w:type="continuationSeparator" w:id="0">
    <w:p w14:paraId="28E710F4" w14:textId="77777777" w:rsidR="00425A61" w:rsidRDefault="0042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0FBA8" w14:textId="77777777" w:rsidR="00425A61" w:rsidRDefault="00425A61">
      <w:r>
        <w:separator/>
      </w:r>
    </w:p>
  </w:footnote>
  <w:footnote w:type="continuationSeparator" w:id="0">
    <w:p w14:paraId="1D2226DB" w14:textId="77777777" w:rsidR="00425A61" w:rsidRDefault="00425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68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3DC1257"/>
    <w:multiLevelType w:val="singleLevel"/>
    <w:tmpl w:val="0409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5A61"/>
    <w:rsid w:val="00003777"/>
    <w:rsid w:val="000174E2"/>
    <w:rsid w:val="00037100"/>
    <w:rsid w:val="00061057"/>
    <w:rsid w:val="000908B2"/>
    <w:rsid w:val="000C3338"/>
    <w:rsid w:val="000E13F6"/>
    <w:rsid w:val="000E49E7"/>
    <w:rsid w:val="000E7DBD"/>
    <w:rsid w:val="00136391"/>
    <w:rsid w:val="00196E4F"/>
    <w:rsid w:val="001A6AD2"/>
    <w:rsid w:val="001C703E"/>
    <w:rsid w:val="00201AEB"/>
    <w:rsid w:val="002207B1"/>
    <w:rsid w:val="00246DA0"/>
    <w:rsid w:val="00247D52"/>
    <w:rsid w:val="00263CF4"/>
    <w:rsid w:val="002D250E"/>
    <w:rsid w:val="00314801"/>
    <w:rsid w:val="00335A0F"/>
    <w:rsid w:val="003914CB"/>
    <w:rsid w:val="00412D98"/>
    <w:rsid w:val="00425A61"/>
    <w:rsid w:val="00437BB7"/>
    <w:rsid w:val="00472DFE"/>
    <w:rsid w:val="004816AF"/>
    <w:rsid w:val="004B54B2"/>
    <w:rsid w:val="004D2042"/>
    <w:rsid w:val="004F370C"/>
    <w:rsid w:val="0050256F"/>
    <w:rsid w:val="00510805"/>
    <w:rsid w:val="00514791"/>
    <w:rsid w:val="00526273"/>
    <w:rsid w:val="00540709"/>
    <w:rsid w:val="005423AE"/>
    <w:rsid w:val="0056416B"/>
    <w:rsid w:val="00573818"/>
    <w:rsid w:val="00576567"/>
    <w:rsid w:val="00597040"/>
    <w:rsid w:val="005C5357"/>
    <w:rsid w:val="005C68A8"/>
    <w:rsid w:val="005D2C8A"/>
    <w:rsid w:val="005D6894"/>
    <w:rsid w:val="006052F7"/>
    <w:rsid w:val="00627F8A"/>
    <w:rsid w:val="00631121"/>
    <w:rsid w:val="00631D97"/>
    <w:rsid w:val="00675B37"/>
    <w:rsid w:val="006A3304"/>
    <w:rsid w:val="006C4067"/>
    <w:rsid w:val="00716801"/>
    <w:rsid w:val="0071705C"/>
    <w:rsid w:val="007249A5"/>
    <w:rsid w:val="00724B06"/>
    <w:rsid w:val="007E6C2F"/>
    <w:rsid w:val="007F5681"/>
    <w:rsid w:val="00822DD5"/>
    <w:rsid w:val="0082780F"/>
    <w:rsid w:val="00894A85"/>
    <w:rsid w:val="008C3499"/>
    <w:rsid w:val="008D73F3"/>
    <w:rsid w:val="00902EA8"/>
    <w:rsid w:val="009614F8"/>
    <w:rsid w:val="00967458"/>
    <w:rsid w:val="00981406"/>
    <w:rsid w:val="009A3E69"/>
    <w:rsid w:val="009C791E"/>
    <w:rsid w:val="009F26B4"/>
    <w:rsid w:val="00A319CF"/>
    <w:rsid w:val="00A52AF5"/>
    <w:rsid w:val="00A663A0"/>
    <w:rsid w:val="00A70541"/>
    <w:rsid w:val="00A70B3B"/>
    <w:rsid w:val="00A74B3C"/>
    <w:rsid w:val="00A777AE"/>
    <w:rsid w:val="00A81ADE"/>
    <w:rsid w:val="00AA1043"/>
    <w:rsid w:val="00AF0B18"/>
    <w:rsid w:val="00AF3159"/>
    <w:rsid w:val="00B13704"/>
    <w:rsid w:val="00B16CDE"/>
    <w:rsid w:val="00B278DB"/>
    <w:rsid w:val="00B30BE0"/>
    <w:rsid w:val="00B41FFB"/>
    <w:rsid w:val="00B94EFA"/>
    <w:rsid w:val="00BF199C"/>
    <w:rsid w:val="00C17500"/>
    <w:rsid w:val="00C615FF"/>
    <w:rsid w:val="00C73E42"/>
    <w:rsid w:val="00CB3A24"/>
    <w:rsid w:val="00CB3B7D"/>
    <w:rsid w:val="00CB5D44"/>
    <w:rsid w:val="00CC22C4"/>
    <w:rsid w:val="00CC4B5A"/>
    <w:rsid w:val="00CE06F8"/>
    <w:rsid w:val="00D253F1"/>
    <w:rsid w:val="00D61488"/>
    <w:rsid w:val="00D90298"/>
    <w:rsid w:val="00DD16EC"/>
    <w:rsid w:val="00DE7E32"/>
    <w:rsid w:val="00DF3E21"/>
    <w:rsid w:val="00E333D7"/>
    <w:rsid w:val="00E66237"/>
    <w:rsid w:val="00E70AE6"/>
    <w:rsid w:val="00EA24B6"/>
    <w:rsid w:val="00EA3FBC"/>
    <w:rsid w:val="00EB299E"/>
    <w:rsid w:val="00EB72DF"/>
    <w:rsid w:val="00EF57DA"/>
    <w:rsid w:val="00EF6D03"/>
    <w:rsid w:val="00F10A13"/>
    <w:rsid w:val="00F25104"/>
    <w:rsid w:val="00F569E1"/>
    <w:rsid w:val="00F64BA3"/>
    <w:rsid w:val="00F826DD"/>
    <w:rsid w:val="00FE19BC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36AFD6"/>
  <w15:chartTrackingRefBased/>
  <w15:docId w15:val="{B8D13574-403A-4D7B-A222-C656C706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7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BodyText">
    <w:name w:val="Body Text"/>
    <w:basedOn w:val="Normal"/>
    <w:pPr>
      <w:jc w:val="center"/>
    </w:pPr>
  </w:style>
  <w:style w:type="paragraph" w:styleId="BodyText2">
    <w:name w:val="Body Text 2"/>
    <w:basedOn w:val="Normal"/>
    <w:rPr>
      <w:b/>
      <w:color w:val="FFFFFF"/>
      <w:sz w:val="22"/>
    </w:rPr>
  </w:style>
  <w:style w:type="paragraph" w:styleId="BodyText3">
    <w:name w:val="Body Text 3"/>
    <w:basedOn w:val="Normal"/>
    <w:rPr>
      <w:b/>
      <w:sz w:val="22"/>
    </w:rPr>
  </w:style>
  <w:style w:type="paragraph" w:styleId="Header">
    <w:name w:val="header"/>
    <w:basedOn w:val="Normal"/>
    <w:rsid w:val="008C34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3499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aj%20Bhandari\Downloads\FORM2P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FORM2PF</Template>
  <TotalTime>11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EMPLOYEES' PROVIDENT FUND ORGANISATION</vt:lpstr>
    </vt:vector>
  </TitlesOfParts>
  <Company>Relyon Softech Limited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EMPLOYEES' PROVIDENT FUND ORGANISATION</dc:title>
  <dc:subject/>
  <dc:creator>Suraj Bhandari</dc:creator>
  <cp:keywords/>
  <cp:lastModifiedBy>SuraJ Bhandari</cp:lastModifiedBy>
  <cp:revision>1</cp:revision>
  <dcterms:created xsi:type="dcterms:W3CDTF">2021-10-07T04:03:00Z</dcterms:created>
  <dcterms:modified xsi:type="dcterms:W3CDTF">2021-10-07T04:14:00Z</dcterms:modified>
</cp:coreProperties>
</file>